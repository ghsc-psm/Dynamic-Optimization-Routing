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bCs w:val="0"/>
          <w:caps w:val="0"/>
          <w:color w:val="6C6463"/>
          <w:sz w:val="22"/>
          <w:szCs w:val="24"/>
        </w:rPr>
        <w:id w:val="-1383006117"/>
        <w:docPartObj>
          <w:docPartGallery w:val="Cover Pages"/>
          <w:docPartUnique/>
        </w:docPartObj>
      </w:sdtPr>
      <w:sdtContent>
        <w:p w14:paraId="3B3E3E86" w14:textId="77777777" w:rsidR="00365E95" w:rsidRPr="002244C1" w:rsidRDefault="00E5086F" w:rsidP="00E5086F">
          <w:pPr>
            <w:pStyle w:val="GHSC"/>
            <w:spacing w:before="120"/>
            <w:jc w:val="right"/>
          </w:pPr>
          <w:r>
            <w:rPr>
              <w:noProof/>
            </w:rPr>
            <w:drawing>
              <wp:anchor distT="0" distB="0" distL="114300" distR="114300" simplePos="0" relativeHeight="251670528" behindDoc="0" locked="0" layoutInCell="1" allowOverlap="1" wp14:anchorId="19D76547" wp14:editId="77551AD9">
                <wp:simplePos x="0" y="0"/>
                <wp:positionH relativeFrom="margin">
                  <wp:align>left</wp:align>
                </wp:positionH>
                <wp:positionV relativeFrom="paragraph">
                  <wp:posOffset>288</wp:posOffset>
                </wp:positionV>
                <wp:extent cx="1727200" cy="518160"/>
                <wp:effectExtent l="0" t="0" r="635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 up of a sign&#10;&#10;Description generated with high confidence"/>
                        <pic:cNvPicPr>
                          <a:picLocks noChangeAspect="1"/>
                        </pic:cNvPicPr>
                      </pic:nvPicPr>
                      <pic:blipFill>
                        <a:blip r:embed="rId12"/>
                        <a:stretch>
                          <a:fillRect/>
                        </a:stretch>
                      </pic:blipFill>
                      <pic:spPr>
                        <a:xfrm>
                          <a:off x="0" y="0"/>
                          <a:ext cx="1727201" cy="518160"/>
                        </a:xfrm>
                        <a:prstGeom prst="rect">
                          <a:avLst/>
                        </a:prstGeom>
                      </pic:spPr>
                    </pic:pic>
                  </a:graphicData>
                </a:graphic>
                <wp14:sizeRelH relativeFrom="margin">
                  <wp14:pctWidth>0</wp14:pctWidth>
                </wp14:sizeRelH>
              </wp:anchor>
            </w:drawing>
          </w:r>
          <w:r w:rsidR="00365E95" w:rsidRPr="002244C1">
            <w:t>USAID GLOBAL HEALTH SUPPL</w:t>
          </w:r>
          <w:r w:rsidR="00365E95" w:rsidRPr="009416DC">
            <w:t>Y CHAIN PRO</w:t>
          </w:r>
          <w:r w:rsidR="00365E95" w:rsidRPr="002244C1">
            <w:t xml:space="preserve">GRAM  </w:t>
          </w:r>
        </w:p>
        <w:p w14:paraId="5DF1769D" w14:textId="77777777" w:rsidR="00365E95" w:rsidRPr="009416DC" w:rsidRDefault="006E505B" w:rsidP="00E5086F">
          <w:pPr>
            <w:pStyle w:val="PSMTextBasicCover"/>
            <w:jc w:val="right"/>
          </w:pPr>
          <w:r w:rsidRPr="009416DC">
            <w:t>Procurement and Supply Management</w:t>
          </w:r>
        </w:p>
        <w:tbl>
          <w:tblPr>
            <w:tblStyle w:val="TableGrid"/>
            <w:tblW w:w="0" w:type="auto"/>
            <w:tblBorders>
              <w:top w:val="none" w:sz="0" w:space="0" w:color="auto"/>
              <w:left w:val="single" w:sz="48" w:space="0" w:color="BA0C2F"/>
              <w:bottom w:val="none" w:sz="0" w:space="0" w:color="auto"/>
              <w:right w:val="none" w:sz="0" w:space="0" w:color="auto"/>
              <w:insideH w:val="none" w:sz="0" w:space="0" w:color="auto"/>
              <w:insideV w:val="none" w:sz="0" w:space="0" w:color="auto"/>
            </w:tblBorders>
            <w:tblCellMar>
              <w:left w:w="288" w:type="dxa"/>
              <w:right w:w="115" w:type="dxa"/>
            </w:tblCellMar>
            <w:tblLook w:val="04A0" w:firstRow="1" w:lastRow="0" w:firstColumn="1" w:lastColumn="0" w:noHBand="0" w:noVBand="1"/>
          </w:tblPr>
          <w:tblGrid>
            <w:gridCol w:w="9300"/>
          </w:tblGrid>
          <w:tr w:rsidR="00365E95" w14:paraId="7D0D809C" w14:textId="77777777" w:rsidTr="00F4567C">
            <w:tc>
              <w:tcPr>
                <w:tcW w:w="9300" w:type="dxa"/>
              </w:tcPr>
              <w:p w14:paraId="735DCF3C" w14:textId="7CEB3186" w:rsidR="00365E95" w:rsidRDefault="00B658F3" w:rsidP="00546191">
                <w:pPr>
                  <w:pStyle w:val="CoverReportTitle"/>
                </w:pPr>
                <w:r>
                  <w:t>Dispatch Optimizer</w:t>
                </w:r>
                <w:r w:rsidR="00C0626A">
                  <w:t xml:space="preserve"> User Guide</w:t>
                </w:r>
              </w:p>
              <w:p w14:paraId="70E42FDF" w14:textId="556B3C67" w:rsidR="00365E95" w:rsidRPr="00E11DD6" w:rsidRDefault="00033CF2" w:rsidP="00D1681C">
                <w:pPr>
                  <w:pStyle w:val="CoverDate"/>
                  <w:spacing w:after="240"/>
                </w:pPr>
                <w:r>
                  <w:t>August</w:t>
                </w:r>
                <w:r w:rsidR="00B658F3">
                  <w:t xml:space="preserve"> </w:t>
                </w:r>
                <w:r>
                  <w:t>2</w:t>
                </w:r>
                <w:r w:rsidR="00B658F3">
                  <w:t>02</w:t>
                </w:r>
                <w:r>
                  <w:t>3</w:t>
                </w:r>
              </w:p>
            </w:tc>
          </w:tr>
        </w:tbl>
        <w:p w14:paraId="0A0BD198" w14:textId="77777777" w:rsidR="00365E95" w:rsidRDefault="00000000" w:rsidP="00365E95">
          <w:pPr>
            <w:pStyle w:val="BodyCopy"/>
            <w:rPr>
              <w:rFonts w:cs="GillSansMT-Bold"/>
              <w:sz w:val="28"/>
            </w:rPr>
          </w:pPr>
        </w:p>
      </w:sdtContent>
    </w:sdt>
    <w:p w14:paraId="02745D82" w14:textId="77777777" w:rsidR="00FC1E58" w:rsidRDefault="00FC1E58" w:rsidP="00F04AB4">
      <w:pPr>
        <w:pStyle w:val="BodyCopy"/>
        <w:sectPr w:rsidR="00FC1E58" w:rsidSect="008A3741">
          <w:pgSz w:w="12240" w:h="15840" w:code="1"/>
          <w:pgMar w:top="1440" w:right="1440" w:bottom="1440" w:left="1440" w:header="720" w:footer="720" w:gutter="0"/>
          <w:pgNumType w:start="0"/>
          <w:cols w:space="720"/>
          <w:titlePg/>
          <w:docGrid w:linePitch="360"/>
        </w:sectPr>
      </w:pPr>
    </w:p>
    <w:p w14:paraId="4533FAED" w14:textId="77777777" w:rsidR="00FC1E58" w:rsidRPr="00420A57" w:rsidRDefault="00FC1E58" w:rsidP="00467D6E">
      <w:pPr>
        <w:pStyle w:val="Disclaimer"/>
      </w:pPr>
      <w:r w:rsidRPr="00420A57">
        <w:lastRenderedPageBreak/>
        <w:t>The USAID Global Health Supply Chain Program-Procurement and Supply Management (GHSC-PSM) project is funded under USAID Contract No. AID-OAA-I-15-0004.  GHSC-PSM connects technical solutions and proven commercial processes to promote efficient a</w:t>
      </w:r>
      <w:r w:rsidRPr="00467D6E">
        <w:t>nd cost-effec</w:t>
      </w:r>
      <w:r w:rsidRPr="00420A57">
        <w:t>tive health supply chains worldwide. Our goal is to ensure uninterrupted supplies of health commodities to save lives and create a healthier future for all. The project purchases and delivers health commodities, offers comprehensive technical assistance to strengthen national supply chain systems, and provides global supply chain leadership.</w:t>
      </w:r>
    </w:p>
    <w:p w14:paraId="762E2080" w14:textId="77777777" w:rsidR="00FC1E58" w:rsidRPr="00420A57" w:rsidRDefault="00FC1E58" w:rsidP="00467D6E">
      <w:pPr>
        <w:pStyle w:val="Disclaimer"/>
      </w:pPr>
      <w:r w:rsidRPr="00420A57">
        <w:t>GHSC-PSM is implemented by Chemonics International, in collaboration with Arbola Inc., Axios International Inc., IDA Foundation, IBM, IntraHealth International, Kuehne + Nagel Inc., McKinsey &amp; Company, Panagora Group, Population Services International, SGS Nederland B.V., and University Research Co., LLC. To learn more, visit </w:t>
      </w:r>
      <w:hyperlink r:id="rId13" w:tgtFrame="_blank" w:history="1">
        <w:r w:rsidRPr="00420A57">
          <w:rPr>
            <w:rStyle w:val="Hyperlink"/>
            <w:rFonts w:cs="Arial"/>
          </w:rPr>
          <w:t>ghsupplychain.org</w:t>
        </w:r>
      </w:hyperlink>
    </w:p>
    <w:p w14:paraId="62A1CD80" w14:textId="77777777" w:rsidR="009713DD" w:rsidRDefault="00FC1E58" w:rsidP="009713DD">
      <w:pPr>
        <w:pStyle w:val="Disclaimer"/>
      </w:pPr>
      <w:r w:rsidRPr="00420A57">
        <w:rPr>
          <w:rStyle w:val="ExhibitTitle"/>
          <w:rFonts w:ascii="Gill Sans Std Light" w:hAnsi="Gill Sans Std Light"/>
        </w:rPr>
        <w:t>DISCLAIMER</w:t>
      </w:r>
      <w:r w:rsidRPr="00420A57">
        <w:t>:</w:t>
      </w:r>
      <w:r w:rsidR="00467D6E">
        <w:br/>
      </w:r>
      <w:r w:rsidRPr="00420A57">
        <w:t>The views expressed in this publication do not necessarily reflect the views of the U.S. Agency for International Development or the U.S. government.</w:t>
      </w:r>
    </w:p>
    <w:p w14:paraId="7455A334" w14:textId="77777777" w:rsidR="00FC1E58" w:rsidRDefault="00FC1E58" w:rsidP="00FC1E58">
      <w:pPr>
        <w:sectPr w:rsidR="00FC1E58" w:rsidSect="009713DD">
          <w:footerReference w:type="default" r:id="rId14"/>
          <w:footerReference w:type="first" r:id="rId15"/>
          <w:pgSz w:w="12240" w:h="15840" w:code="1"/>
          <w:pgMar w:top="1440" w:right="1440" w:bottom="1440" w:left="1440" w:header="720" w:footer="720" w:gutter="0"/>
          <w:cols w:space="720"/>
          <w:vAlign w:val="bottom"/>
          <w:docGrid w:linePitch="360"/>
        </w:sectPr>
      </w:pPr>
    </w:p>
    <w:p w14:paraId="1462FDD3" w14:textId="77777777" w:rsidR="00FC1E58" w:rsidRDefault="00FC1E58" w:rsidP="00FF49CB">
      <w:pPr>
        <w:pStyle w:val="Head1NoTOC"/>
      </w:pPr>
      <w:bookmarkStart w:id="0" w:name="_Toc120053964"/>
      <w:r>
        <w:lastRenderedPageBreak/>
        <w:t>Contents</w:t>
      </w:r>
      <w:bookmarkEnd w:id="0"/>
    </w:p>
    <w:p w14:paraId="5F2E6716" w14:textId="666B6026" w:rsidR="00385A91" w:rsidRDefault="002070CE">
      <w:pPr>
        <w:pStyle w:val="TOC1"/>
        <w:rPr>
          <w:rFonts w:asciiTheme="minorHAnsi" w:eastAsiaTheme="minorEastAsia" w:hAnsiTheme="minorHAnsi" w:cstheme="minorBidi"/>
          <w:b w:val="0"/>
          <w:color w:val="auto"/>
          <w:sz w:val="22"/>
          <w:szCs w:val="22"/>
        </w:rPr>
      </w:pPr>
      <w:r>
        <w:rPr>
          <w:rFonts w:eastAsia="PMingLiU"/>
          <w:b w:val="0"/>
        </w:rPr>
        <w:fldChar w:fldCharType="begin"/>
      </w:r>
      <w:r>
        <w:rPr>
          <w:b w:val="0"/>
        </w:rPr>
        <w:instrText xml:space="preserve"> TOC \o "1-2" \h \z \u </w:instrText>
      </w:r>
      <w:r>
        <w:rPr>
          <w:rFonts w:eastAsia="PMingLiU"/>
          <w:b w:val="0"/>
        </w:rPr>
        <w:fldChar w:fldCharType="separate"/>
      </w:r>
      <w:hyperlink w:anchor="_Toc120053964" w:history="1">
        <w:r w:rsidR="00385A91" w:rsidRPr="008152ED">
          <w:rPr>
            <w:rStyle w:val="Hyperlink"/>
          </w:rPr>
          <w:t>Contents</w:t>
        </w:r>
        <w:r w:rsidR="00385A91">
          <w:rPr>
            <w:webHidden/>
          </w:rPr>
          <w:tab/>
        </w:r>
        <w:r w:rsidR="00385A91">
          <w:rPr>
            <w:webHidden/>
          </w:rPr>
          <w:fldChar w:fldCharType="begin"/>
        </w:r>
        <w:r w:rsidR="00385A91">
          <w:rPr>
            <w:webHidden/>
          </w:rPr>
          <w:instrText xml:space="preserve"> PAGEREF _Toc120053964 \h </w:instrText>
        </w:r>
        <w:r w:rsidR="00385A91">
          <w:rPr>
            <w:webHidden/>
          </w:rPr>
        </w:r>
        <w:r w:rsidR="00385A91">
          <w:rPr>
            <w:webHidden/>
          </w:rPr>
          <w:fldChar w:fldCharType="separate"/>
        </w:r>
        <w:r w:rsidR="000C0BA9">
          <w:rPr>
            <w:webHidden/>
          </w:rPr>
          <w:t>1</w:t>
        </w:r>
        <w:r w:rsidR="00385A91">
          <w:rPr>
            <w:webHidden/>
          </w:rPr>
          <w:fldChar w:fldCharType="end"/>
        </w:r>
      </w:hyperlink>
    </w:p>
    <w:p w14:paraId="12358F30" w14:textId="038D6F90" w:rsidR="00385A91" w:rsidRDefault="00000000">
      <w:pPr>
        <w:pStyle w:val="TOC1"/>
        <w:rPr>
          <w:rFonts w:asciiTheme="minorHAnsi" w:eastAsiaTheme="minorEastAsia" w:hAnsiTheme="minorHAnsi" w:cstheme="minorBidi"/>
          <w:b w:val="0"/>
          <w:color w:val="auto"/>
          <w:sz w:val="22"/>
          <w:szCs w:val="22"/>
        </w:rPr>
      </w:pPr>
      <w:hyperlink w:anchor="_Toc120053965" w:history="1">
        <w:r w:rsidR="00385A91" w:rsidRPr="008152ED">
          <w:rPr>
            <w:rStyle w:val="Hyperlink"/>
          </w:rPr>
          <w:t>Overview of Dispatch Optimizer</w:t>
        </w:r>
        <w:r w:rsidR="00385A91">
          <w:rPr>
            <w:webHidden/>
          </w:rPr>
          <w:tab/>
        </w:r>
        <w:r w:rsidR="00385A91">
          <w:rPr>
            <w:webHidden/>
          </w:rPr>
          <w:fldChar w:fldCharType="begin"/>
        </w:r>
        <w:r w:rsidR="00385A91">
          <w:rPr>
            <w:webHidden/>
          </w:rPr>
          <w:instrText xml:space="preserve"> PAGEREF _Toc120053965 \h </w:instrText>
        </w:r>
        <w:r w:rsidR="00385A91">
          <w:rPr>
            <w:webHidden/>
          </w:rPr>
        </w:r>
        <w:r w:rsidR="00385A91">
          <w:rPr>
            <w:webHidden/>
          </w:rPr>
          <w:fldChar w:fldCharType="separate"/>
        </w:r>
        <w:r w:rsidR="000C0BA9">
          <w:rPr>
            <w:webHidden/>
          </w:rPr>
          <w:t>2</w:t>
        </w:r>
        <w:r w:rsidR="00385A91">
          <w:rPr>
            <w:webHidden/>
          </w:rPr>
          <w:fldChar w:fldCharType="end"/>
        </w:r>
      </w:hyperlink>
    </w:p>
    <w:p w14:paraId="2BC2CFE6" w14:textId="1313E9F7" w:rsidR="00385A91" w:rsidRDefault="00000000">
      <w:pPr>
        <w:pStyle w:val="TOC1"/>
        <w:rPr>
          <w:rFonts w:asciiTheme="minorHAnsi" w:eastAsiaTheme="minorEastAsia" w:hAnsiTheme="minorHAnsi" w:cstheme="minorBidi"/>
          <w:b w:val="0"/>
          <w:color w:val="auto"/>
          <w:sz w:val="22"/>
          <w:szCs w:val="22"/>
        </w:rPr>
      </w:pPr>
      <w:hyperlink w:anchor="_Toc120053966" w:history="1">
        <w:r w:rsidR="00385A91" w:rsidRPr="008152ED">
          <w:rPr>
            <w:rStyle w:val="Hyperlink"/>
          </w:rPr>
          <w:t>Overall Workflow</w:t>
        </w:r>
        <w:r w:rsidR="00385A91">
          <w:rPr>
            <w:webHidden/>
          </w:rPr>
          <w:tab/>
        </w:r>
        <w:r w:rsidR="00385A91">
          <w:rPr>
            <w:webHidden/>
          </w:rPr>
          <w:fldChar w:fldCharType="begin"/>
        </w:r>
        <w:r w:rsidR="00385A91">
          <w:rPr>
            <w:webHidden/>
          </w:rPr>
          <w:instrText xml:space="preserve"> PAGEREF _Toc120053966 \h </w:instrText>
        </w:r>
        <w:r w:rsidR="00385A91">
          <w:rPr>
            <w:webHidden/>
          </w:rPr>
        </w:r>
        <w:r w:rsidR="00385A91">
          <w:rPr>
            <w:webHidden/>
          </w:rPr>
          <w:fldChar w:fldCharType="separate"/>
        </w:r>
        <w:r w:rsidR="000C0BA9">
          <w:rPr>
            <w:webHidden/>
          </w:rPr>
          <w:t>2</w:t>
        </w:r>
        <w:r w:rsidR="00385A91">
          <w:rPr>
            <w:webHidden/>
          </w:rPr>
          <w:fldChar w:fldCharType="end"/>
        </w:r>
      </w:hyperlink>
    </w:p>
    <w:p w14:paraId="6BAE6B84" w14:textId="6076E020" w:rsidR="00385A91" w:rsidRDefault="00000000">
      <w:pPr>
        <w:pStyle w:val="TOC1"/>
        <w:rPr>
          <w:rFonts w:asciiTheme="minorHAnsi" w:eastAsiaTheme="minorEastAsia" w:hAnsiTheme="minorHAnsi" w:cstheme="minorBidi"/>
          <w:b w:val="0"/>
          <w:color w:val="auto"/>
          <w:sz w:val="22"/>
          <w:szCs w:val="22"/>
        </w:rPr>
      </w:pPr>
      <w:hyperlink w:anchor="_Toc120053967" w:history="1">
        <w:r w:rsidR="00385A91" w:rsidRPr="008152ED">
          <w:rPr>
            <w:rStyle w:val="Hyperlink"/>
          </w:rPr>
          <w:t>Tool Log-in</w:t>
        </w:r>
        <w:r w:rsidR="00385A91">
          <w:rPr>
            <w:webHidden/>
          </w:rPr>
          <w:tab/>
        </w:r>
        <w:r w:rsidR="00385A91">
          <w:rPr>
            <w:webHidden/>
          </w:rPr>
          <w:fldChar w:fldCharType="begin"/>
        </w:r>
        <w:r w:rsidR="00385A91">
          <w:rPr>
            <w:webHidden/>
          </w:rPr>
          <w:instrText xml:space="preserve"> PAGEREF _Toc120053967 \h </w:instrText>
        </w:r>
        <w:r w:rsidR="00385A91">
          <w:rPr>
            <w:webHidden/>
          </w:rPr>
        </w:r>
        <w:r w:rsidR="00385A91">
          <w:rPr>
            <w:webHidden/>
          </w:rPr>
          <w:fldChar w:fldCharType="separate"/>
        </w:r>
        <w:r w:rsidR="000C0BA9">
          <w:rPr>
            <w:webHidden/>
          </w:rPr>
          <w:t>3</w:t>
        </w:r>
        <w:r w:rsidR="00385A91">
          <w:rPr>
            <w:webHidden/>
          </w:rPr>
          <w:fldChar w:fldCharType="end"/>
        </w:r>
      </w:hyperlink>
    </w:p>
    <w:p w14:paraId="1D5F934D" w14:textId="3153A58A" w:rsidR="00385A91" w:rsidRDefault="00000000">
      <w:pPr>
        <w:pStyle w:val="TOC1"/>
        <w:rPr>
          <w:rFonts w:asciiTheme="minorHAnsi" w:eastAsiaTheme="minorEastAsia" w:hAnsiTheme="minorHAnsi" w:cstheme="minorBidi"/>
          <w:b w:val="0"/>
          <w:color w:val="auto"/>
          <w:sz w:val="22"/>
          <w:szCs w:val="22"/>
        </w:rPr>
      </w:pPr>
      <w:hyperlink w:anchor="_Toc120053968" w:history="1">
        <w:r w:rsidR="00385A91" w:rsidRPr="008152ED">
          <w:rPr>
            <w:rStyle w:val="Hyperlink"/>
          </w:rPr>
          <w:t>Order Evaluation</w:t>
        </w:r>
        <w:r w:rsidR="00385A91">
          <w:rPr>
            <w:webHidden/>
          </w:rPr>
          <w:tab/>
        </w:r>
        <w:r w:rsidR="00385A91">
          <w:rPr>
            <w:webHidden/>
          </w:rPr>
          <w:fldChar w:fldCharType="begin"/>
        </w:r>
        <w:r w:rsidR="00385A91">
          <w:rPr>
            <w:webHidden/>
          </w:rPr>
          <w:instrText xml:space="preserve"> PAGEREF _Toc120053968 \h </w:instrText>
        </w:r>
        <w:r w:rsidR="00385A91">
          <w:rPr>
            <w:webHidden/>
          </w:rPr>
        </w:r>
        <w:r w:rsidR="00385A91">
          <w:rPr>
            <w:webHidden/>
          </w:rPr>
          <w:fldChar w:fldCharType="separate"/>
        </w:r>
        <w:r w:rsidR="000C0BA9">
          <w:rPr>
            <w:webHidden/>
          </w:rPr>
          <w:t>3</w:t>
        </w:r>
        <w:r w:rsidR="00385A91">
          <w:rPr>
            <w:webHidden/>
          </w:rPr>
          <w:fldChar w:fldCharType="end"/>
        </w:r>
      </w:hyperlink>
    </w:p>
    <w:p w14:paraId="76A2BD9F" w14:textId="0560CBB9" w:rsidR="00385A91" w:rsidRDefault="00000000">
      <w:pPr>
        <w:pStyle w:val="TOC1"/>
        <w:rPr>
          <w:rFonts w:asciiTheme="minorHAnsi" w:eastAsiaTheme="minorEastAsia" w:hAnsiTheme="minorHAnsi" w:cstheme="minorBidi"/>
          <w:b w:val="0"/>
          <w:color w:val="auto"/>
          <w:sz w:val="22"/>
          <w:szCs w:val="22"/>
        </w:rPr>
      </w:pPr>
      <w:hyperlink w:anchor="_Toc120053969" w:history="1">
        <w:r w:rsidR="00385A91" w:rsidRPr="008152ED">
          <w:rPr>
            <w:rStyle w:val="Hyperlink"/>
          </w:rPr>
          <w:t>Upload File</w:t>
        </w:r>
        <w:r w:rsidR="00385A91">
          <w:rPr>
            <w:webHidden/>
          </w:rPr>
          <w:tab/>
        </w:r>
        <w:r w:rsidR="00385A91">
          <w:rPr>
            <w:webHidden/>
          </w:rPr>
          <w:fldChar w:fldCharType="begin"/>
        </w:r>
        <w:r w:rsidR="00385A91">
          <w:rPr>
            <w:webHidden/>
          </w:rPr>
          <w:instrText xml:space="preserve"> PAGEREF _Toc120053969 \h </w:instrText>
        </w:r>
        <w:r w:rsidR="00385A91">
          <w:rPr>
            <w:webHidden/>
          </w:rPr>
        </w:r>
        <w:r w:rsidR="00385A91">
          <w:rPr>
            <w:webHidden/>
          </w:rPr>
          <w:fldChar w:fldCharType="separate"/>
        </w:r>
        <w:r w:rsidR="000C0BA9">
          <w:rPr>
            <w:webHidden/>
          </w:rPr>
          <w:t>5</w:t>
        </w:r>
        <w:r w:rsidR="00385A91">
          <w:rPr>
            <w:webHidden/>
          </w:rPr>
          <w:fldChar w:fldCharType="end"/>
        </w:r>
      </w:hyperlink>
    </w:p>
    <w:p w14:paraId="5C5175FF" w14:textId="1A7244A2" w:rsidR="00385A91" w:rsidRDefault="00000000">
      <w:pPr>
        <w:pStyle w:val="TOC1"/>
        <w:rPr>
          <w:rFonts w:asciiTheme="minorHAnsi" w:eastAsiaTheme="minorEastAsia" w:hAnsiTheme="minorHAnsi" w:cstheme="minorBidi"/>
          <w:b w:val="0"/>
          <w:color w:val="auto"/>
          <w:sz w:val="22"/>
          <w:szCs w:val="22"/>
        </w:rPr>
      </w:pPr>
      <w:hyperlink w:anchor="_Toc120053970" w:history="1">
        <w:r w:rsidR="00385A91" w:rsidRPr="008152ED">
          <w:rPr>
            <w:rStyle w:val="Hyperlink"/>
          </w:rPr>
          <w:t>Refine Data</w:t>
        </w:r>
        <w:r w:rsidR="00385A91">
          <w:rPr>
            <w:webHidden/>
          </w:rPr>
          <w:tab/>
        </w:r>
        <w:r w:rsidR="00385A91">
          <w:rPr>
            <w:webHidden/>
          </w:rPr>
          <w:fldChar w:fldCharType="begin"/>
        </w:r>
        <w:r w:rsidR="00385A91">
          <w:rPr>
            <w:webHidden/>
          </w:rPr>
          <w:instrText xml:space="preserve"> PAGEREF _Toc120053970 \h </w:instrText>
        </w:r>
        <w:r w:rsidR="00385A91">
          <w:rPr>
            <w:webHidden/>
          </w:rPr>
        </w:r>
        <w:r w:rsidR="00385A91">
          <w:rPr>
            <w:webHidden/>
          </w:rPr>
          <w:fldChar w:fldCharType="separate"/>
        </w:r>
        <w:r w:rsidR="000C0BA9">
          <w:rPr>
            <w:webHidden/>
          </w:rPr>
          <w:t>6</w:t>
        </w:r>
        <w:r w:rsidR="00385A91">
          <w:rPr>
            <w:webHidden/>
          </w:rPr>
          <w:fldChar w:fldCharType="end"/>
        </w:r>
      </w:hyperlink>
    </w:p>
    <w:p w14:paraId="3C288D94" w14:textId="5005A465" w:rsidR="00385A91" w:rsidRDefault="00000000">
      <w:pPr>
        <w:pStyle w:val="TOC1"/>
        <w:rPr>
          <w:rFonts w:asciiTheme="minorHAnsi" w:eastAsiaTheme="minorEastAsia" w:hAnsiTheme="minorHAnsi" w:cstheme="minorBidi"/>
          <w:b w:val="0"/>
          <w:color w:val="auto"/>
          <w:sz w:val="22"/>
          <w:szCs w:val="22"/>
        </w:rPr>
      </w:pPr>
      <w:hyperlink w:anchor="_Toc120053971" w:history="1">
        <w:r w:rsidR="00385A91" w:rsidRPr="008152ED">
          <w:rPr>
            <w:rStyle w:val="Hyperlink"/>
          </w:rPr>
          <w:t>Solve Optimization</w:t>
        </w:r>
        <w:r w:rsidR="00385A91">
          <w:rPr>
            <w:webHidden/>
          </w:rPr>
          <w:tab/>
        </w:r>
        <w:r w:rsidR="00385A91">
          <w:rPr>
            <w:webHidden/>
          </w:rPr>
          <w:fldChar w:fldCharType="begin"/>
        </w:r>
        <w:r w:rsidR="00385A91">
          <w:rPr>
            <w:webHidden/>
          </w:rPr>
          <w:instrText xml:space="preserve"> PAGEREF _Toc120053971 \h </w:instrText>
        </w:r>
        <w:r w:rsidR="00385A91">
          <w:rPr>
            <w:webHidden/>
          </w:rPr>
        </w:r>
        <w:r w:rsidR="00385A91">
          <w:rPr>
            <w:webHidden/>
          </w:rPr>
          <w:fldChar w:fldCharType="separate"/>
        </w:r>
        <w:r w:rsidR="000C0BA9">
          <w:rPr>
            <w:webHidden/>
          </w:rPr>
          <w:t>7</w:t>
        </w:r>
        <w:r w:rsidR="00385A91">
          <w:rPr>
            <w:webHidden/>
          </w:rPr>
          <w:fldChar w:fldCharType="end"/>
        </w:r>
      </w:hyperlink>
    </w:p>
    <w:p w14:paraId="7ACC4DB7" w14:textId="770A3981" w:rsidR="00385A91" w:rsidRDefault="00000000">
      <w:pPr>
        <w:pStyle w:val="TOC1"/>
        <w:rPr>
          <w:rFonts w:asciiTheme="minorHAnsi" w:eastAsiaTheme="minorEastAsia" w:hAnsiTheme="minorHAnsi" w:cstheme="minorBidi"/>
          <w:b w:val="0"/>
          <w:color w:val="auto"/>
          <w:sz w:val="22"/>
          <w:szCs w:val="22"/>
        </w:rPr>
      </w:pPr>
      <w:hyperlink w:anchor="_Toc120053972" w:history="1">
        <w:r w:rsidR="00385A91" w:rsidRPr="008152ED">
          <w:rPr>
            <w:rStyle w:val="Hyperlink"/>
          </w:rPr>
          <w:t>Review Results</w:t>
        </w:r>
        <w:r w:rsidR="00385A91">
          <w:rPr>
            <w:webHidden/>
          </w:rPr>
          <w:tab/>
        </w:r>
        <w:r w:rsidR="00385A91">
          <w:rPr>
            <w:webHidden/>
          </w:rPr>
          <w:fldChar w:fldCharType="begin"/>
        </w:r>
        <w:r w:rsidR="00385A91">
          <w:rPr>
            <w:webHidden/>
          </w:rPr>
          <w:instrText xml:space="preserve"> PAGEREF _Toc120053972 \h </w:instrText>
        </w:r>
        <w:r w:rsidR="00385A91">
          <w:rPr>
            <w:webHidden/>
          </w:rPr>
        </w:r>
        <w:r w:rsidR="00385A91">
          <w:rPr>
            <w:webHidden/>
          </w:rPr>
          <w:fldChar w:fldCharType="separate"/>
        </w:r>
        <w:r w:rsidR="000C0BA9">
          <w:rPr>
            <w:webHidden/>
          </w:rPr>
          <w:t>8</w:t>
        </w:r>
        <w:r w:rsidR="00385A91">
          <w:rPr>
            <w:webHidden/>
          </w:rPr>
          <w:fldChar w:fldCharType="end"/>
        </w:r>
      </w:hyperlink>
    </w:p>
    <w:p w14:paraId="0ACE555A" w14:textId="4CC17D56" w:rsidR="00385A91" w:rsidRDefault="00000000">
      <w:pPr>
        <w:pStyle w:val="TOC1"/>
        <w:rPr>
          <w:rFonts w:asciiTheme="minorHAnsi" w:eastAsiaTheme="minorEastAsia" w:hAnsiTheme="minorHAnsi" w:cstheme="minorBidi"/>
          <w:b w:val="0"/>
          <w:color w:val="auto"/>
          <w:sz w:val="22"/>
          <w:szCs w:val="22"/>
        </w:rPr>
      </w:pPr>
      <w:hyperlink w:anchor="_Toc120053973" w:history="1">
        <w:r w:rsidR="00385A91" w:rsidRPr="008152ED">
          <w:rPr>
            <w:rStyle w:val="Hyperlink"/>
          </w:rPr>
          <w:t>Data Administrator View</w:t>
        </w:r>
        <w:r w:rsidR="00385A91">
          <w:rPr>
            <w:webHidden/>
          </w:rPr>
          <w:tab/>
        </w:r>
        <w:r w:rsidR="00385A91">
          <w:rPr>
            <w:webHidden/>
          </w:rPr>
          <w:fldChar w:fldCharType="begin"/>
        </w:r>
        <w:r w:rsidR="00385A91">
          <w:rPr>
            <w:webHidden/>
          </w:rPr>
          <w:instrText xml:space="preserve"> PAGEREF _Toc120053973 \h </w:instrText>
        </w:r>
        <w:r w:rsidR="00385A91">
          <w:rPr>
            <w:webHidden/>
          </w:rPr>
        </w:r>
        <w:r w:rsidR="00385A91">
          <w:rPr>
            <w:webHidden/>
          </w:rPr>
          <w:fldChar w:fldCharType="separate"/>
        </w:r>
        <w:r w:rsidR="000C0BA9">
          <w:rPr>
            <w:webHidden/>
          </w:rPr>
          <w:t>8</w:t>
        </w:r>
        <w:r w:rsidR="00385A91">
          <w:rPr>
            <w:webHidden/>
          </w:rPr>
          <w:fldChar w:fldCharType="end"/>
        </w:r>
      </w:hyperlink>
    </w:p>
    <w:p w14:paraId="28AD1884" w14:textId="25CB63E1" w:rsidR="00385A91" w:rsidRDefault="00000000">
      <w:pPr>
        <w:pStyle w:val="TOC1"/>
        <w:rPr>
          <w:rFonts w:asciiTheme="minorHAnsi" w:eastAsiaTheme="minorEastAsia" w:hAnsiTheme="minorHAnsi" w:cstheme="minorBidi"/>
          <w:b w:val="0"/>
          <w:color w:val="auto"/>
          <w:sz w:val="22"/>
          <w:szCs w:val="22"/>
        </w:rPr>
      </w:pPr>
      <w:hyperlink w:anchor="_Toc120053974" w:history="1">
        <w:r w:rsidR="00385A91" w:rsidRPr="008152ED">
          <w:rPr>
            <w:rStyle w:val="Hyperlink"/>
          </w:rPr>
          <w:t>Working with Scenarios</w:t>
        </w:r>
        <w:r w:rsidR="00385A91">
          <w:rPr>
            <w:webHidden/>
          </w:rPr>
          <w:tab/>
        </w:r>
        <w:r w:rsidR="00385A91">
          <w:rPr>
            <w:webHidden/>
          </w:rPr>
          <w:fldChar w:fldCharType="begin"/>
        </w:r>
        <w:r w:rsidR="00385A91">
          <w:rPr>
            <w:webHidden/>
          </w:rPr>
          <w:instrText xml:space="preserve"> PAGEREF _Toc120053974 \h </w:instrText>
        </w:r>
        <w:r w:rsidR="00385A91">
          <w:rPr>
            <w:webHidden/>
          </w:rPr>
        </w:r>
        <w:r w:rsidR="00385A91">
          <w:rPr>
            <w:webHidden/>
          </w:rPr>
          <w:fldChar w:fldCharType="separate"/>
        </w:r>
        <w:r w:rsidR="000C0BA9">
          <w:rPr>
            <w:webHidden/>
          </w:rPr>
          <w:t>9</w:t>
        </w:r>
        <w:r w:rsidR="00385A91">
          <w:rPr>
            <w:webHidden/>
          </w:rPr>
          <w:fldChar w:fldCharType="end"/>
        </w:r>
      </w:hyperlink>
    </w:p>
    <w:p w14:paraId="139249FC" w14:textId="153ED43E" w:rsidR="00385A91" w:rsidRDefault="00000000">
      <w:pPr>
        <w:pStyle w:val="TOC1"/>
        <w:rPr>
          <w:rFonts w:asciiTheme="minorHAnsi" w:eastAsiaTheme="minorEastAsia" w:hAnsiTheme="minorHAnsi" w:cstheme="minorBidi"/>
          <w:b w:val="0"/>
          <w:color w:val="auto"/>
          <w:sz w:val="22"/>
          <w:szCs w:val="22"/>
        </w:rPr>
      </w:pPr>
      <w:hyperlink w:anchor="_Toc120053975" w:history="1">
        <w:r w:rsidR="00385A91" w:rsidRPr="008152ED">
          <w:rPr>
            <w:rStyle w:val="Hyperlink"/>
          </w:rPr>
          <w:t>Data Model</w:t>
        </w:r>
        <w:r w:rsidR="00385A91">
          <w:rPr>
            <w:webHidden/>
          </w:rPr>
          <w:tab/>
        </w:r>
        <w:r w:rsidR="00385A91">
          <w:rPr>
            <w:webHidden/>
          </w:rPr>
          <w:fldChar w:fldCharType="begin"/>
        </w:r>
        <w:r w:rsidR="00385A91">
          <w:rPr>
            <w:webHidden/>
          </w:rPr>
          <w:instrText xml:space="preserve"> PAGEREF _Toc120053975 \h </w:instrText>
        </w:r>
        <w:r w:rsidR="00385A91">
          <w:rPr>
            <w:webHidden/>
          </w:rPr>
        </w:r>
        <w:r w:rsidR="00385A91">
          <w:rPr>
            <w:webHidden/>
          </w:rPr>
          <w:fldChar w:fldCharType="separate"/>
        </w:r>
        <w:r w:rsidR="000C0BA9">
          <w:rPr>
            <w:webHidden/>
          </w:rPr>
          <w:t>9</w:t>
        </w:r>
        <w:r w:rsidR="00385A91">
          <w:rPr>
            <w:webHidden/>
          </w:rPr>
          <w:fldChar w:fldCharType="end"/>
        </w:r>
      </w:hyperlink>
    </w:p>
    <w:p w14:paraId="3760C111" w14:textId="6E2D0DB4" w:rsidR="00FC1E58" w:rsidRDefault="002070CE" w:rsidP="00FC1E58">
      <w:pPr>
        <w:pStyle w:val="BodyCopy"/>
        <w:sectPr w:rsidR="00FC1E58" w:rsidSect="009713DD">
          <w:footerReference w:type="default" r:id="rId16"/>
          <w:footerReference w:type="first" r:id="rId17"/>
          <w:pgSz w:w="12240" w:h="15840" w:code="1"/>
          <w:pgMar w:top="1440" w:right="1440" w:bottom="1440" w:left="1440" w:header="720" w:footer="720" w:gutter="0"/>
          <w:pgNumType w:start="1"/>
          <w:cols w:space="720"/>
          <w:docGrid w:linePitch="360"/>
        </w:sectPr>
      </w:pPr>
      <w:r>
        <w:rPr>
          <w:rFonts w:eastAsiaTheme="minorHAnsi" w:cstheme="minorBidi"/>
          <w:b/>
          <w:noProof/>
          <w:szCs w:val="22"/>
        </w:rPr>
        <w:fldChar w:fldCharType="end"/>
      </w:r>
    </w:p>
    <w:p w14:paraId="46F48812" w14:textId="1DCBF995" w:rsidR="003F56AD" w:rsidRDefault="00C9740E" w:rsidP="00527703">
      <w:pPr>
        <w:pStyle w:val="Head1NoTOC"/>
      </w:pPr>
      <w:bookmarkStart w:id="1" w:name="_Toc120053965"/>
      <w:r>
        <w:lastRenderedPageBreak/>
        <w:t>O</w:t>
      </w:r>
      <w:r w:rsidR="00527703">
        <w:t xml:space="preserve">verview </w:t>
      </w:r>
      <w:r w:rsidR="003F56AD">
        <w:t xml:space="preserve">of </w:t>
      </w:r>
      <w:r w:rsidR="007F2918">
        <w:t>Dispatch Optimizer</w:t>
      </w:r>
      <w:bookmarkEnd w:id="1"/>
    </w:p>
    <w:p w14:paraId="537EA283" w14:textId="3671914A" w:rsidR="00B658F3" w:rsidRDefault="00B658F3" w:rsidP="00B658F3">
      <w:pPr>
        <w:autoSpaceDE w:val="0"/>
        <w:autoSpaceDN w:val="0"/>
        <w:adjustRightInd w:val="0"/>
        <w:spacing w:line="288" w:lineRule="auto"/>
        <w:rPr>
          <w:rFonts w:ascii="Gill Sans MT" w:hAnsi="Gill Sans MT"/>
          <w:noProof/>
          <w:color w:val="7F7F7F" w:themeColor="text1" w:themeTint="80"/>
          <w:lang w:val="en-GB"/>
        </w:rPr>
      </w:pPr>
      <w:r w:rsidRPr="459E78FF">
        <w:rPr>
          <w:rFonts w:ascii="Gill Sans MT" w:hAnsi="Gill Sans MT"/>
          <w:noProof/>
          <w:color w:val="7F7F7F" w:themeColor="text1" w:themeTint="80"/>
          <w:lang w:val="en-GB"/>
        </w:rPr>
        <w:t xml:space="preserve">In </w:t>
      </w:r>
      <w:r>
        <w:rPr>
          <w:rFonts w:ascii="Gill Sans MT" w:hAnsi="Gill Sans MT"/>
          <w:noProof/>
          <w:color w:val="7F7F7F" w:themeColor="text1" w:themeTint="80"/>
          <w:lang w:val="en-GB"/>
        </w:rPr>
        <w:t>health supply chains</w:t>
      </w:r>
      <w:r w:rsidRPr="459E78FF">
        <w:rPr>
          <w:rFonts w:ascii="Gill Sans MT" w:hAnsi="Gill Sans MT"/>
          <w:noProof/>
          <w:color w:val="7F7F7F" w:themeColor="text1" w:themeTint="80"/>
          <w:lang w:val="en-GB"/>
        </w:rPr>
        <w:t xml:space="preserve">, transportation planning is just one step in a complex set of logistics processes that ensure essential health commodities get from warehouses to the public health facilities which order them. In planning outbound transportation, </w:t>
      </w:r>
      <w:r>
        <w:rPr>
          <w:rFonts w:ascii="Gill Sans MT" w:hAnsi="Gill Sans MT"/>
          <w:noProof/>
          <w:color w:val="7F7F7F" w:themeColor="text1" w:themeTint="80"/>
          <w:lang w:val="en-GB"/>
        </w:rPr>
        <w:t>supply chain professionals</w:t>
      </w:r>
      <w:r w:rsidRPr="459E78FF">
        <w:rPr>
          <w:rFonts w:ascii="Gill Sans MT" w:hAnsi="Gill Sans MT"/>
          <w:noProof/>
          <w:color w:val="7F7F7F" w:themeColor="text1" w:themeTint="80"/>
          <w:lang w:val="en-GB"/>
        </w:rPr>
        <w:t xml:space="preserve"> must determine the sequencing and grouping of destinations into dispatches, as well as the vehicle type to use for each delivery. This planning must be coordinated with a set of warehouse activities such as order validation, pick wave assignment, picking, packing,</w:t>
      </w:r>
      <w:r>
        <w:rPr>
          <w:rFonts w:ascii="Gill Sans MT" w:hAnsi="Gill Sans MT"/>
          <w:noProof/>
          <w:color w:val="7F7F7F" w:themeColor="text1" w:themeTint="80"/>
          <w:lang w:val="en-GB"/>
        </w:rPr>
        <w:t xml:space="preserve"> </w:t>
      </w:r>
      <w:r w:rsidRPr="459E78FF">
        <w:rPr>
          <w:rFonts w:ascii="Gill Sans MT" w:hAnsi="Gill Sans MT"/>
          <w:noProof/>
          <w:color w:val="7F7F7F" w:themeColor="text1" w:themeTint="80"/>
          <w:lang w:val="en-GB"/>
        </w:rPr>
        <w:t xml:space="preserve">staging and loading. </w:t>
      </w:r>
      <w:r>
        <w:rPr>
          <w:rFonts w:ascii="Gill Sans MT" w:hAnsi="Gill Sans MT"/>
          <w:noProof/>
          <w:color w:val="7F7F7F" w:themeColor="text1" w:themeTint="80"/>
          <w:lang w:val="en-GB"/>
        </w:rPr>
        <w:t>In the absence of planning tools, users have</w:t>
      </w:r>
      <w:r w:rsidRPr="459E78FF">
        <w:rPr>
          <w:rFonts w:ascii="Gill Sans MT" w:hAnsi="Gill Sans MT"/>
          <w:noProof/>
          <w:color w:val="7F7F7F" w:themeColor="text1" w:themeTint="80"/>
          <w:lang w:val="en-GB"/>
        </w:rPr>
        <w:t xml:space="preserve"> to make these decisions based on historical experience and intuition. The Dispatch Optimizer provides a way for users to make data-driven decisions about dispatches from the warehouse.</w:t>
      </w:r>
    </w:p>
    <w:p w14:paraId="3DDF8DFD" w14:textId="77777777" w:rsidR="00211775" w:rsidRDefault="00211775" w:rsidP="00B658F3">
      <w:pPr>
        <w:autoSpaceDE w:val="0"/>
        <w:autoSpaceDN w:val="0"/>
        <w:adjustRightInd w:val="0"/>
        <w:spacing w:line="288" w:lineRule="auto"/>
        <w:rPr>
          <w:rFonts w:ascii="Gill Sans MT" w:hAnsi="Gill Sans MT"/>
          <w:color w:val="7F7F7F" w:themeColor="text1" w:themeTint="80"/>
        </w:rPr>
      </w:pPr>
    </w:p>
    <w:p w14:paraId="7A6A47F1" w14:textId="35A50DA2" w:rsidR="00B658F3" w:rsidRDefault="00B658F3" w:rsidP="00B658F3">
      <w:pPr>
        <w:autoSpaceDE w:val="0"/>
        <w:autoSpaceDN w:val="0"/>
        <w:adjustRightInd w:val="0"/>
        <w:spacing w:line="288" w:lineRule="auto"/>
        <w:rPr>
          <w:rFonts w:ascii="Gill Sans MT" w:hAnsi="Gill Sans MT"/>
          <w:color w:val="7F7F7F" w:themeColor="text1" w:themeTint="80"/>
        </w:rPr>
      </w:pPr>
      <w:r w:rsidRPr="459E78FF">
        <w:rPr>
          <w:rFonts w:ascii="Gill Sans MT" w:hAnsi="Gill Sans MT"/>
          <w:color w:val="7F7F7F" w:themeColor="text1" w:themeTint="80"/>
        </w:rPr>
        <w:t>Users load a list of orders</w:t>
      </w:r>
      <w:r w:rsidR="003A17D9">
        <w:rPr>
          <w:rFonts w:ascii="Gill Sans MT" w:hAnsi="Gill Sans MT"/>
          <w:color w:val="7F7F7F" w:themeColor="text1" w:themeTint="80"/>
        </w:rPr>
        <w:t xml:space="preserve"> </w:t>
      </w:r>
      <w:r w:rsidRPr="459E78FF">
        <w:rPr>
          <w:rFonts w:ascii="Gill Sans MT" w:hAnsi="Gill Sans MT"/>
          <w:color w:val="7F7F7F" w:themeColor="text1" w:themeTint="80"/>
        </w:rPr>
        <w:t>into the tool, follow the guided user experience, and then solve for the optimal set of dispatches and review the results. The suggested dispatch groupings and sequences, along with truck assignments, can then inform warehouse picking and packing activities and the ordering of appropriate delivery vehicles to facilitate delivery of health commodities to the hubs and service delivery points</w:t>
      </w:r>
      <w:r>
        <w:rPr>
          <w:rFonts w:ascii="Gill Sans MT" w:hAnsi="Gill Sans MT"/>
          <w:color w:val="7F7F7F" w:themeColor="text1" w:themeTint="80"/>
        </w:rPr>
        <w:t>.</w:t>
      </w:r>
    </w:p>
    <w:p w14:paraId="1808D63F" w14:textId="77777777" w:rsidR="00211775" w:rsidRDefault="00211775" w:rsidP="00B658F3">
      <w:pPr>
        <w:autoSpaceDE w:val="0"/>
        <w:autoSpaceDN w:val="0"/>
        <w:adjustRightInd w:val="0"/>
        <w:spacing w:line="288" w:lineRule="auto"/>
        <w:rPr>
          <w:rFonts w:ascii="Gill Sans MT" w:hAnsi="Gill Sans MT"/>
          <w:color w:val="7F7F7F" w:themeColor="text1" w:themeTint="80"/>
        </w:rPr>
      </w:pPr>
    </w:p>
    <w:p w14:paraId="30761D82" w14:textId="260FF2EC" w:rsidR="00B658F3" w:rsidRDefault="00B658F3" w:rsidP="00B658F3">
      <w:pPr>
        <w:autoSpaceDE w:val="0"/>
        <w:autoSpaceDN w:val="0"/>
        <w:adjustRightInd w:val="0"/>
        <w:spacing w:line="288" w:lineRule="auto"/>
        <w:rPr>
          <w:rFonts w:ascii="Gill Sans MT" w:hAnsi="Gill Sans MT"/>
          <w:color w:val="7F7F7F"/>
        </w:rPr>
      </w:pPr>
      <w:r w:rsidRPr="00B658F3">
        <w:rPr>
          <w:rFonts w:ascii="Gill Sans MT" w:hAnsi="Gill Sans MT"/>
          <w:color w:val="7F7F7F"/>
        </w:rPr>
        <w:t>The Dispatch Optimizer helps</w:t>
      </w:r>
      <w:r>
        <w:rPr>
          <w:rFonts w:ascii="Gill Sans MT" w:hAnsi="Gill Sans MT"/>
          <w:color w:val="7F7F7F"/>
        </w:rPr>
        <w:t xml:space="preserve"> users</w:t>
      </w:r>
      <w:r w:rsidRPr="00B658F3">
        <w:rPr>
          <w:rFonts w:ascii="Gill Sans MT" w:hAnsi="Gill Sans MT"/>
          <w:color w:val="7F7F7F"/>
        </w:rPr>
        <w:t xml:space="preserve"> determine:</w:t>
      </w:r>
    </w:p>
    <w:p w14:paraId="4CE71EE0" w14:textId="77777777" w:rsidR="00211775" w:rsidRPr="00B658F3" w:rsidRDefault="00211775" w:rsidP="00B658F3">
      <w:pPr>
        <w:autoSpaceDE w:val="0"/>
        <w:autoSpaceDN w:val="0"/>
        <w:adjustRightInd w:val="0"/>
        <w:spacing w:line="288" w:lineRule="auto"/>
        <w:rPr>
          <w:rFonts w:ascii="Gill Sans MT" w:hAnsi="Gill Sans MT"/>
          <w:color w:val="7F7F7F"/>
        </w:rPr>
      </w:pPr>
    </w:p>
    <w:p w14:paraId="7C5935F1" w14:textId="77777777" w:rsidR="00B658F3" w:rsidRDefault="00B658F3" w:rsidP="00B658F3">
      <w:pPr>
        <w:autoSpaceDE w:val="0"/>
        <w:autoSpaceDN w:val="0"/>
        <w:adjustRightInd w:val="0"/>
        <w:spacing w:line="288" w:lineRule="auto"/>
        <w:contextualSpacing/>
        <w:rPr>
          <w:rFonts w:ascii="Gill Sans MT" w:hAnsi="Gill Sans MT"/>
          <w:color w:val="7F7F7F"/>
        </w:rPr>
      </w:pPr>
      <w:r w:rsidRPr="00B658F3">
        <w:rPr>
          <w:rFonts w:ascii="Gill Sans MT" w:hAnsi="Gill Sans MT"/>
          <w:color w:val="7F7F7F"/>
        </w:rPr>
        <w:t>•</w:t>
      </w:r>
      <w:r w:rsidRPr="00B658F3">
        <w:rPr>
          <w:rFonts w:ascii="Gill Sans MT" w:hAnsi="Gill Sans MT"/>
          <w:color w:val="7F7F7F"/>
        </w:rPr>
        <w:tab/>
        <w:t>How to group facilities into dispatches?</w:t>
      </w:r>
    </w:p>
    <w:p w14:paraId="22C923EC" w14:textId="6F67CE10" w:rsidR="00B658F3" w:rsidRPr="00B658F3" w:rsidRDefault="00B658F3" w:rsidP="00B658F3">
      <w:pPr>
        <w:autoSpaceDE w:val="0"/>
        <w:autoSpaceDN w:val="0"/>
        <w:adjustRightInd w:val="0"/>
        <w:spacing w:line="288" w:lineRule="auto"/>
        <w:contextualSpacing/>
        <w:rPr>
          <w:rFonts w:ascii="Gill Sans MT" w:hAnsi="Gill Sans MT"/>
          <w:color w:val="7F7F7F"/>
        </w:rPr>
      </w:pPr>
      <w:r w:rsidRPr="00B658F3">
        <w:rPr>
          <w:rFonts w:ascii="Gill Sans MT" w:hAnsi="Gill Sans MT"/>
          <w:color w:val="7F7F7F"/>
        </w:rPr>
        <w:t>•</w:t>
      </w:r>
      <w:r w:rsidRPr="00B658F3">
        <w:rPr>
          <w:rFonts w:ascii="Gill Sans MT" w:hAnsi="Gill Sans MT"/>
          <w:color w:val="7F7F7F"/>
        </w:rPr>
        <w:tab/>
        <w:t>How to sequence those facilities within the dispatch?</w:t>
      </w:r>
    </w:p>
    <w:p w14:paraId="04618946" w14:textId="0D49EFFF" w:rsidR="00B658F3" w:rsidRDefault="00B658F3" w:rsidP="00B658F3">
      <w:pPr>
        <w:autoSpaceDE w:val="0"/>
        <w:autoSpaceDN w:val="0"/>
        <w:adjustRightInd w:val="0"/>
        <w:spacing w:line="288" w:lineRule="auto"/>
        <w:contextualSpacing/>
        <w:rPr>
          <w:rFonts w:ascii="Gill Sans MT" w:hAnsi="Gill Sans MT"/>
          <w:color w:val="7F7F7F"/>
        </w:rPr>
      </w:pPr>
      <w:r w:rsidRPr="00B658F3">
        <w:rPr>
          <w:rFonts w:ascii="Gill Sans MT" w:hAnsi="Gill Sans MT"/>
          <w:color w:val="7F7F7F"/>
        </w:rPr>
        <w:t>•</w:t>
      </w:r>
      <w:r w:rsidRPr="00B658F3">
        <w:rPr>
          <w:rFonts w:ascii="Gill Sans MT" w:hAnsi="Gill Sans MT"/>
          <w:color w:val="7F7F7F"/>
        </w:rPr>
        <w:tab/>
        <w:t>What vehicle to use for each dispatch</w:t>
      </w:r>
      <w:r w:rsidR="007B67AE">
        <w:rPr>
          <w:rFonts w:ascii="Gill Sans MT" w:hAnsi="Gill Sans MT"/>
          <w:color w:val="7F7F7F"/>
        </w:rPr>
        <w:t>?</w:t>
      </w:r>
    </w:p>
    <w:p w14:paraId="7C723793" w14:textId="77777777" w:rsidR="006826C5" w:rsidRPr="002C6F4F" w:rsidRDefault="006826C5" w:rsidP="00B658F3">
      <w:pPr>
        <w:autoSpaceDE w:val="0"/>
        <w:autoSpaceDN w:val="0"/>
        <w:adjustRightInd w:val="0"/>
        <w:spacing w:line="288" w:lineRule="auto"/>
        <w:contextualSpacing/>
        <w:rPr>
          <w:rFonts w:ascii="Gill Sans MT" w:hAnsi="Gill Sans MT"/>
          <w:color w:val="7F7F7F"/>
        </w:rPr>
      </w:pPr>
    </w:p>
    <w:p w14:paraId="60AA9EC6" w14:textId="0A52C274" w:rsidR="003A17D9" w:rsidRDefault="00B658F3" w:rsidP="006826C5">
      <w:pPr>
        <w:pStyle w:val="Head1NoTOC"/>
      </w:pPr>
      <w:bookmarkStart w:id="2" w:name="_Toc120053966"/>
      <w:r>
        <w:t xml:space="preserve">Overall </w:t>
      </w:r>
      <w:r w:rsidR="009C00AD">
        <w:t>Workflow</w:t>
      </w:r>
      <w:bookmarkEnd w:id="2"/>
    </w:p>
    <w:p w14:paraId="558AC997" w14:textId="442A1F17" w:rsidR="006826C5" w:rsidRDefault="006826C5" w:rsidP="006826C5">
      <w:pPr>
        <w:pStyle w:val="BodyCopy"/>
      </w:pPr>
      <w:r>
        <w:t>The tool takes users through the following workflow</w:t>
      </w:r>
      <w:r w:rsidR="00211775">
        <w:t xml:space="preserve"> via an interactive web application.</w:t>
      </w:r>
    </w:p>
    <w:p w14:paraId="34C776B7" w14:textId="247F54C5" w:rsidR="006826C5" w:rsidRDefault="006826C5" w:rsidP="006826C5">
      <w:pPr>
        <w:pStyle w:val="BodyCopy"/>
        <w:numPr>
          <w:ilvl w:val="0"/>
          <w:numId w:val="11"/>
        </w:numPr>
      </w:pPr>
      <w:r>
        <w:t>User Logs in</w:t>
      </w:r>
      <w:r w:rsidR="00211775">
        <w:t>.</w:t>
      </w:r>
    </w:p>
    <w:p w14:paraId="37312645" w14:textId="43E3DC70" w:rsidR="006826C5" w:rsidRDefault="006826C5" w:rsidP="006826C5">
      <w:pPr>
        <w:pStyle w:val="BodyCopy"/>
        <w:numPr>
          <w:ilvl w:val="0"/>
          <w:numId w:val="11"/>
        </w:numPr>
      </w:pPr>
      <w:r>
        <w:t>User uploads a list of orders on the Order Evaluation page</w:t>
      </w:r>
      <w:r w:rsidR="00211775">
        <w:t>.</w:t>
      </w:r>
    </w:p>
    <w:p w14:paraId="72B913E9" w14:textId="178C8A7C" w:rsidR="006826C5" w:rsidRDefault="006826C5" w:rsidP="006826C5">
      <w:pPr>
        <w:pStyle w:val="BodyCopy"/>
        <w:numPr>
          <w:ilvl w:val="0"/>
          <w:numId w:val="11"/>
        </w:numPr>
      </w:pPr>
      <w:r>
        <w:t>User makes selections about which sets of facilities to include, and downloads the “Order Evaluation Tool</w:t>
      </w:r>
      <w:r w:rsidR="00211775">
        <w:t>.</w:t>
      </w:r>
      <w:r>
        <w:t>”</w:t>
      </w:r>
    </w:p>
    <w:p w14:paraId="6C72D6F4" w14:textId="7DE99CE6" w:rsidR="006826C5" w:rsidRDefault="006826C5" w:rsidP="006826C5">
      <w:pPr>
        <w:pStyle w:val="BodyCopy"/>
        <w:numPr>
          <w:ilvl w:val="0"/>
          <w:numId w:val="11"/>
        </w:numPr>
      </w:pPr>
      <w:r>
        <w:t>User uploads validated Order Evaluation File.</w:t>
      </w:r>
    </w:p>
    <w:p w14:paraId="06352FD3" w14:textId="05A969B4" w:rsidR="006826C5" w:rsidRDefault="006826C5" w:rsidP="006826C5">
      <w:pPr>
        <w:pStyle w:val="BodyCopy"/>
        <w:numPr>
          <w:ilvl w:val="0"/>
          <w:numId w:val="11"/>
        </w:numPr>
      </w:pPr>
      <w:r>
        <w:t>User refines the data to specify which trucks should be used</w:t>
      </w:r>
      <w:r w:rsidR="00211775">
        <w:t>.</w:t>
      </w:r>
    </w:p>
    <w:p w14:paraId="44616896" w14:textId="4F48C9C6" w:rsidR="006826C5" w:rsidRDefault="006826C5" w:rsidP="006826C5">
      <w:pPr>
        <w:pStyle w:val="BodyCopy"/>
        <w:numPr>
          <w:ilvl w:val="0"/>
          <w:numId w:val="11"/>
        </w:numPr>
      </w:pPr>
      <w:r>
        <w:t>User solves the optimization problem</w:t>
      </w:r>
      <w:r w:rsidR="00211775">
        <w:t>.</w:t>
      </w:r>
    </w:p>
    <w:p w14:paraId="543BE57F" w14:textId="28B7D930" w:rsidR="006826C5" w:rsidRDefault="006826C5" w:rsidP="006826C5">
      <w:pPr>
        <w:pStyle w:val="BodyCopy"/>
        <w:numPr>
          <w:ilvl w:val="0"/>
          <w:numId w:val="11"/>
        </w:numPr>
      </w:pPr>
      <w:r>
        <w:lastRenderedPageBreak/>
        <w:t>User reviews results.</w:t>
      </w:r>
    </w:p>
    <w:p w14:paraId="3013CD3F" w14:textId="45C4868C" w:rsidR="006826C5" w:rsidRDefault="006826C5" w:rsidP="006826C5">
      <w:pPr>
        <w:pStyle w:val="BodyCopy"/>
      </w:pPr>
      <w:r>
        <w:t>Depending on the context, some of these steps may be skipped. A configuration file contains parameters which will determine which features will be active.</w:t>
      </w:r>
    </w:p>
    <w:p w14:paraId="1F6A87F3" w14:textId="465EF1DD" w:rsidR="008E0248" w:rsidRDefault="008E0248" w:rsidP="009500F0">
      <w:pPr>
        <w:pStyle w:val="BodyCopy"/>
        <w:jc w:val="center"/>
      </w:pPr>
      <w:r>
        <w:rPr>
          <w:noProof/>
        </w:rPr>
        <w:drawing>
          <wp:inline distT="0" distB="0" distL="0" distR="0" wp14:anchorId="472CEB4A" wp14:editId="1741773D">
            <wp:extent cx="1864138" cy="2361242"/>
            <wp:effectExtent l="19050" t="19050" r="2222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srcRect t="238" b="238"/>
                    <a:stretch>
                      <a:fillRect/>
                    </a:stretch>
                  </pic:blipFill>
                  <pic:spPr bwMode="auto">
                    <a:xfrm>
                      <a:off x="0" y="0"/>
                      <a:ext cx="1864138" cy="236124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15F371F" w14:textId="4CF8886B" w:rsidR="001B6870" w:rsidRPr="00D41DC1" w:rsidRDefault="001B6870" w:rsidP="009500F0">
      <w:pPr>
        <w:pStyle w:val="BodyCopy"/>
        <w:jc w:val="center"/>
        <w:rPr>
          <w:i/>
          <w:iCs/>
        </w:rPr>
      </w:pPr>
      <w:r w:rsidRPr="00D41DC1">
        <w:rPr>
          <w:i/>
          <w:iCs/>
        </w:rPr>
        <w:t xml:space="preserve">Figure 1: </w:t>
      </w:r>
      <w:r w:rsidR="00D41DC1" w:rsidRPr="00D41DC1">
        <w:rPr>
          <w:i/>
          <w:iCs/>
        </w:rPr>
        <w:t>Left-side navigation menu</w:t>
      </w:r>
    </w:p>
    <w:p w14:paraId="6BFA7F3B" w14:textId="594131EB" w:rsidR="00B658F3" w:rsidRDefault="00B658F3" w:rsidP="00B658F3">
      <w:pPr>
        <w:pStyle w:val="Head1NoTOC"/>
      </w:pPr>
      <w:bookmarkStart w:id="3" w:name="_Toc120053967"/>
      <w:r>
        <w:t>Tool Log-in</w:t>
      </w:r>
      <w:bookmarkEnd w:id="3"/>
    </w:p>
    <w:p w14:paraId="3524F1D8" w14:textId="25DC3767" w:rsidR="006826C5" w:rsidRPr="006826C5" w:rsidRDefault="006826C5" w:rsidP="006826C5">
      <w:pPr>
        <w:pStyle w:val="BodyCopy"/>
      </w:pPr>
      <w:r>
        <w:t>When user first visits the web app URL, they should enter their username and password.</w:t>
      </w:r>
      <w:r w:rsidR="001B6870">
        <w:t xml:space="preserve"> The valid usernames and passwords are defined on the credentials file.</w:t>
      </w:r>
    </w:p>
    <w:p w14:paraId="0B251B04" w14:textId="033BD73F" w:rsidR="00B658F3" w:rsidRDefault="003A17D9" w:rsidP="00B658F3">
      <w:pPr>
        <w:pStyle w:val="BodyCopy"/>
      </w:pPr>
      <w:r>
        <w:rPr>
          <w:noProof/>
        </w:rPr>
        <w:drawing>
          <wp:inline distT="0" distB="0" distL="0" distR="0" wp14:anchorId="7D77FF5D" wp14:editId="0E25236F">
            <wp:extent cx="5943600" cy="17049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04975"/>
                    </a:xfrm>
                    <a:prstGeom prst="rect">
                      <a:avLst/>
                    </a:prstGeom>
                    <a:ln>
                      <a:solidFill>
                        <a:schemeClr val="accent1"/>
                      </a:solidFill>
                    </a:ln>
                  </pic:spPr>
                </pic:pic>
              </a:graphicData>
            </a:graphic>
          </wp:inline>
        </w:drawing>
      </w:r>
    </w:p>
    <w:p w14:paraId="2087385E" w14:textId="294CDAA4" w:rsidR="00D41DC1" w:rsidRPr="00D41DC1" w:rsidRDefault="00D41DC1" w:rsidP="00D41DC1">
      <w:pPr>
        <w:pStyle w:val="BodyCopy"/>
        <w:jc w:val="center"/>
        <w:rPr>
          <w:i/>
          <w:iCs/>
        </w:rPr>
      </w:pPr>
      <w:r w:rsidRPr="00D41DC1">
        <w:rPr>
          <w:i/>
          <w:iCs/>
        </w:rPr>
        <w:t xml:space="preserve">Figure </w:t>
      </w:r>
      <w:r>
        <w:rPr>
          <w:i/>
          <w:iCs/>
        </w:rPr>
        <w:t>2: Log-in Screen</w:t>
      </w:r>
    </w:p>
    <w:p w14:paraId="29BD50F9" w14:textId="77777777" w:rsidR="00D41DC1" w:rsidRDefault="00D41DC1" w:rsidP="00B658F3">
      <w:pPr>
        <w:pStyle w:val="BodyCopy"/>
      </w:pPr>
    </w:p>
    <w:p w14:paraId="27B183C1" w14:textId="1269BA48" w:rsidR="00B658F3" w:rsidRDefault="00B658F3" w:rsidP="00B658F3">
      <w:pPr>
        <w:pStyle w:val="Head1NoTOC"/>
      </w:pPr>
      <w:bookmarkStart w:id="4" w:name="_Toc120053968"/>
      <w:r>
        <w:t>Order Evaluation</w:t>
      </w:r>
      <w:bookmarkEnd w:id="4"/>
    </w:p>
    <w:p w14:paraId="7D1C08E3" w14:textId="4D2632B9" w:rsidR="003A17D9" w:rsidRDefault="007B67AE" w:rsidP="006826C5">
      <w:pPr>
        <w:pStyle w:val="BodyCopy"/>
      </w:pPr>
      <w:r>
        <w:t xml:space="preserve">After logging in, the user will be shown the Order Evaluation screen.  On this screen, the user will upload a set of orders. This will trigger the tool to look up the relevant order details, such as the destination facility and the estimated volume of each order. </w:t>
      </w:r>
    </w:p>
    <w:p w14:paraId="4D74B5A1" w14:textId="5D2FA9B5" w:rsidR="008E5535" w:rsidRPr="008E5535" w:rsidRDefault="008E5535" w:rsidP="006826C5">
      <w:pPr>
        <w:pStyle w:val="BodyCopy"/>
      </w:pPr>
      <w:r>
        <w:lastRenderedPageBreak/>
        <w:t>The underlying code can be adjusted to allow for different file structures that match the supply chain context. The most simple eligible file structure is an xlsx file with at least one sheet that contains two columns: (</w:t>
      </w:r>
      <w:r w:rsidRPr="008E5535">
        <w:rPr>
          <w:i/>
          <w:iCs/>
        </w:rPr>
        <w:t>Order ID</w:t>
      </w:r>
      <w:r>
        <w:t xml:space="preserve"> and </w:t>
      </w:r>
      <w:r w:rsidRPr="008E5535">
        <w:rPr>
          <w:i/>
          <w:iCs/>
        </w:rPr>
        <w:t>Route</w:t>
      </w:r>
      <w:r>
        <w:t>—</w:t>
      </w:r>
      <w:r w:rsidRPr="008E5535">
        <w:rPr>
          <w:i/>
          <w:iCs/>
        </w:rPr>
        <w:t>Order ID</w:t>
      </w:r>
      <w:r>
        <w:t xml:space="preserve"> should match the identifiers present in the </w:t>
      </w:r>
      <w:r w:rsidRPr="008E5535">
        <w:t>COUNTRY DRO ORDER DETAILS</w:t>
      </w:r>
      <w:r>
        <w:t xml:space="preserve"> file. </w:t>
      </w:r>
      <w:r w:rsidRPr="008E5535">
        <w:rPr>
          <w:i/>
          <w:iCs/>
        </w:rPr>
        <w:t xml:space="preserve">Route </w:t>
      </w:r>
      <w:r>
        <w:t>can be any descriptor or categorization that user find helpful (e.g., District or Province name).</w:t>
      </w:r>
    </w:p>
    <w:p w14:paraId="422146BE" w14:textId="78739776" w:rsidR="007B67AE" w:rsidRDefault="007B67AE" w:rsidP="006826C5">
      <w:pPr>
        <w:pStyle w:val="BodyCopy"/>
      </w:pPr>
      <w:r>
        <w:t>After uploading the list of orders, the user will be presented with a graph</w:t>
      </w:r>
      <w:r w:rsidR="00B56391">
        <w:t xml:space="preserve"> summarizing the estimated volume, by destination. The user clicks the download button to download the Order Evaluation Tool, which is a standalone Excel document. </w:t>
      </w:r>
    </w:p>
    <w:p w14:paraId="7F68E5FB" w14:textId="507C1ED1" w:rsidR="00B56391" w:rsidRDefault="007B67AE" w:rsidP="009500F0">
      <w:pPr>
        <w:pStyle w:val="BodyCopy"/>
        <w:jc w:val="center"/>
      </w:pPr>
      <w:r>
        <w:rPr>
          <w:noProof/>
        </w:rPr>
        <w:drawing>
          <wp:inline distT="0" distB="0" distL="0" distR="0" wp14:anchorId="23BE75AF" wp14:editId="44B72698">
            <wp:extent cx="5197797" cy="2072379"/>
            <wp:effectExtent l="19050" t="19050" r="22225"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stretch>
                      <a:fillRect/>
                    </a:stretch>
                  </pic:blipFill>
                  <pic:spPr>
                    <a:xfrm>
                      <a:off x="0" y="0"/>
                      <a:ext cx="5197797" cy="2072379"/>
                    </a:xfrm>
                    <a:prstGeom prst="rect">
                      <a:avLst/>
                    </a:prstGeom>
                    <a:ln>
                      <a:solidFill>
                        <a:schemeClr val="accent1"/>
                      </a:solidFill>
                    </a:ln>
                  </pic:spPr>
                </pic:pic>
              </a:graphicData>
            </a:graphic>
          </wp:inline>
        </w:drawing>
      </w:r>
    </w:p>
    <w:p w14:paraId="07F44EA1" w14:textId="7ABD8AB6" w:rsidR="00D41DC1" w:rsidRPr="00D41DC1" w:rsidRDefault="00D41DC1" w:rsidP="00D41DC1">
      <w:pPr>
        <w:pStyle w:val="BodyCopy"/>
        <w:jc w:val="center"/>
        <w:rPr>
          <w:i/>
          <w:iCs/>
        </w:rPr>
      </w:pPr>
      <w:r w:rsidRPr="00D41DC1">
        <w:rPr>
          <w:i/>
          <w:iCs/>
        </w:rPr>
        <w:t xml:space="preserve">Figure </w:t>
      </w:r>
      <w:r>
        <w:rPr>
          <w:i/>
          <w:iCs/>
        </w:rPr>
        <w:t>3: Order Evaluation Screen</w:t>
      </w:r>
    </w:p>
    <w:p w14:paraId="16C24F65" w14:textId="6D140BAC" w:rsidR="00B56391" w:rsidRDefault="00B56391" w:rsidP="00B56391">
      <w:pPr>
        <w:pStyle w:val="BodyCopy"/>
      </w:pPr>
      <w:r>
        <w:t xml:space="preserve">After opening the Excel tool, users will be presented with a list of deliveries. The user can double-click a delivery record to see the underlying orders. The user can double-click an order record to see the underlying order lines. On the order line page, users can adjust the volume to address data errors or other factors. On the delivery screen, the user can change the destination of a delivery (E.g., if delivery needs to be sent to a District Health Office rather than the facility itself). In certain configurations of the tool, users can specify that a certain facility needs to be visited by a “dedicated truck” rather than as part of a multidrop route. </w:t>
      </w:r>
    </w:p>
    <w:p w14:paraId="77A3A926" w14:textId="4276FF5F" w:rsidR="00B56391" w:rsidRDefault="00B56391" w:rsidP="008C5210">
      <w:pPr>
        <w:pStyle w:val="BodyCopy"/>
        <w:jc w:val="center"/>
      </w:pPr>
      <w:r>
        <w:rPr>
          <w:noProof/>
        </w:rPr>
        <w:drawing>
          <wp:inline distT="0" distB="0" distL="0" distR="0" wp14:anchorId="6A2FB740" wp14:editId="5792BB41">
            <wp:extent cx="4366032" cy="2285026"/>
            <wp:effectExtent l="19050" t="19050" r="15875"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stretch>
                      <a:fillRect/>
                    </a:stretch>
                  </pic:blipFill>
                  <pic:spPr>
                    <a:xfrm>
                      <a:off x="0" y="0"/>
                      <a:ext cx="4366032" cy="2285026"/>
                    </a:xfrm>
                    <a:prstGeom prst="rect">
                      <a:avLst/>
                    </a:prstGeom>
                    <a:ln>
                      <a:solidFill>
                        <a:schemeClr val="accent1"/>
                      </a:solidFill>
                    </a:ln>
                  </pic:spPr>
                </pic:pic>
              </a:graphicData>
            </a:graphic>
          </wp:inline>
        </w:drawing>
      </w:r>
    </w:p>
    <w:p w14:paraId="4AA0495E" w14:textId="574DE9ED" w:rsidR="008C5210" w:rsidRPr="00D41DC1" w:rsidRDefault="008C5210" w:rsidP="008C5210">
      <w:pPr>
        <w:pStyle w:val="BodyCopy"/>
        <w:jc w:val="center"/>
        <w:rPr>
          <w:i/>
          <w:iCs/>
        </w:rPr>
      </w:pPr>
      <w:r w:rsidRPr="00D41DC1">
        <w:rPr>
          <w:i/>
          <w:iCs/>
        </w:rPr>
        <w:t xml:space="preserve">Figure </w:t>
      </w:r>
      <w:r>
        <w:rPr>
          <w:i/>
          <w:iCs/>
        </w:rPr>
        <w:t>4: Order Evaluation Screen</w:t>
      </w:r>
    </w:p>
    <w:p w14:paraId="0EE217FF" w14:textId="29A323BC" w:rsidR="00B56391" w:rsidRDefault="00B56391" w:rsidP="00B56391">
      <w:pPr>
        <w:pStyle w:val="BodyCopy"/>
      </w:pPr>
      <w:r>
        <w:lastRenderedPageBreak/>
        <w:t>Once the user is satisfied that this data reflects the actual dispatch needs, the user should save the Excel document to their local machine and return to the web app.</w:t>
      </w:r>
    </w:p>
    <w:p w14:paraId="48235E2E" w14:textId="5C2532E3" w:rsidR="008E0248" w:rsidRDefault="008E0248" w:rsidP="008E0248">
      <w:pPr>
        <w:pStyle w:val="Head1NoTOC"/>
      </w:pPr>
      <w:bookmarkStart w:id="5" w:name="_Toc120053969"/>
      <w:r>
        <w:t>Upload File</w:t>
      </w:r>
      <w:bookmarkEnd w:id="5"/>
    </w:p>
    <w:p w14:paraId="1A7B8E09" w14:textId="184293A0" w:rsidR="008E5535" w:rsidRDefault="008E0248" w:rsidP="008E0248">
      <w:pPr>
        <w:pStyle w:val="BodyCopy"/>
      </w:pPr>
      <w:r>
        <w:t xml:space="preserve">After uploading the Order Evaluation file on this page, the user will be presented with a list of facilities and their associated volumes. The facilities will be plotted on a map. </w:t>
      </w:r>
    </w:p>
    <w:p w14:paraId="54DED050" w14:textId="337C2A06" w:rsidR="008E0248" w:rsidRDefault="0033670F" w:rsidP="009500F0">
      <w:pPr>
        <w:pStyle w:val="BodyCopy"/>
        <w:jc w:val="center"/>
      </w:pPr>
      <w:r>
        <w:rPr>
          <w:noProof/>
        </w:rPr>
        <w:drawing>
          <wp:inline distT="0" distB="0" distL="0" distR="0" wp14:anchorId="5685A1BA" wp14:editId="5F9A3DD3">
            <wp:extent cx="4391025" cy="272140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7590" cy="2725472"/>
                    </a:xfrm>
                    <a:prstGeom prst="rect">
                      <a:avLst/>
                    </a:prstGeom>
                  </pic:spPr>
                </pic:pic>
              </a:graphicData>
            </a:graphic>
          </wp:inline>
        </w:drawing>
      </w:r>
    </w:p>
    <w:p w14:paraId="62C41CC2" w14:textId="74C857BC" w:rsidR="00D41DC1" w:rsidRPr="00D41DC1" w:rsidRDefault="00D41DC1" w:rsidP="00D41DC1">
      <w:pPr>
        <w:pStyle w:val="BodyCopy"/>
        <w:jc w:val="center"/>
        <w:rPr>
          <w:i/>
          <w:iCs/>
        </w:rPr>
      </w:pPr>
      <w:r w:rsidRPr="00D41DC1">
        <w:rPr>
          <w:i/>
          <w:iCs/>
        </w:rPr>
        <w:t xml:space="preserve">Figure </w:t>
      </w:r>
      <w:r w:rsidR="008C5210">
        <w:rPr>
          <w:i/>
          <w:iCs/>
        </w:rPr>
        <w:t>5</w:t>
      </w:r>
      <w:r>
        <w:rPr>
          <w:i/>
          <w:iCs/>
        </w:rPr>
        <w:t>: Upload File for Dispatch Optimization</w:t>
      </w:r>
    </w:p>
    <w:p w14:paraId="3D64E579" w14:textId="77777777" w:rsidR="00D41DC1" w:rsidRDefault="00D41DC1" w:rsidP="008E0248">
      <w:pPr>
        <w:pStyle w:val="BodyCopy"/>
      </w:pPr>
    </w:p>
    <w:p w14:paraId="75CB9B32" w14:textId="16307D62" w:rsidR="008E0248" w:rsidRDefault="008E0248" w:rsidP="008E0248">
      <w:pPr>
        <w:pStyle w:val="BodyCopy"/>
      </w:pPr>
      <w:r>
        <w:t xml:space="preserve">On this screen, the user can de-select a facility if they do not wish to include it in the optimization. </w:t>
      </w:r>
      <w:r w:rsidR="0033670F">
        <w:t>When the user is satisfied with the list of scenarios, they should click “Initialize Scenario,” which creates and saves a new scenario which will be tracked through the subsequent process.</w:t>
      </w:r>
    </w:p>
    <w:p w14:paraId="5D46D85D" w14:textId="4C697F80" w:rsidR="0033670F" w:rsidRDefault="00C0626A" w:rsidP="00D41DC1">
      <w:pPr>
        <w:pStyle w:val="BodyCopy"/>
        <w:jc w:val="center"/>
      </w:pPr>
      <w:r>
        <w:rPr>
          <w:noProof/>
        </w:rPr>
        <w:drawing>
          <wp:inline distT="0" distB="0" distL="0" distR="0" wp14:anchorId="064D2CD7" wp14:editId="38A2AB52">
            <wp:extent cx="4290685" cy="2571660"/>
            <wp:effectExtent l="19050" t="19050" r="1524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6624" cy="2581213"/>
                    </a:xfrm>
                    <a:prstGeom prst="rect">
                      <a:avLst/>
                    </a:prstGeom>
                    <a:ln>
                      <a:solidFill>
                        <a:schemeClr val="accent1"/>
                      </a:solidFill>
                    </a:ln>
                  </pic:spPr>
                </pic:pic>
              </a:graphicData>
            </a:graphic>
          </wp:inline>
        </w:drawing>
      </w:r>
    </w:p>
    <w:p w14:paraId="231D62A6" w14:textId="15F6A457" w:rsidR="0033670F" w:rsidRPr="00D41DC1" w:rsidRDefault="00D41DC1" w:rsidP="00D41DC1">
      <w:pPr>
        <w:pStyle w:val="BodyCopy"/>
        <w:jc w:val="center"/>
        <w:rPr>
          <w:i/>
          <w:iCs/>
        </w:rPr>
      </w:pPr>
      <w:r w:rsidRPr="00D41DC1">
        <w:rPr>
          <w:i/>
          <w:iCs/>
        </w:rPr>
        <w:lastRenderedPageBreak/>
        <w:t xml:space="preserve">Figure </w:t>
      </w:r>
      <w:r w:rsidR="008C5210">
        <w:rPr>
          <w:i/>
          <w:iCs/>
        </w:rPr>
        <w:t>6</w:t>
      </w:r>
      <w:r w:rsidRPr="00D41DC1">
        <w:rPr>
          <w:i/>
          <w:iCs/>
        </w:rPr>
        <w:t>: Review facility list, locations and volumes before initializing</w:t>
      </w:r>
    </w:p>
    <w:p w14:paraId="46CDE0D6" w14:textId="632962CB" w:rsidR="0033670F" w:rsidRDefault="0033670F" w:rsidP="0033670F">
      <w:pPr>
        <w:pStyle w:val="Head1NoTOC"/>
      </w:pPr>
      <w:bookmarkStart w:id="6" w:name="_Toc120053970"/>
      <w:r>
        <w:t>Refine Data</w:t>
      </w:r>
      <w:bookmarkEnd w:id="6"/>
    </w:p>
    <w:p w14:paraId="45BFEC3F" w14:textId="2632E6F4" w:rsidR="00C0626A" w:rsidRDefault="00C0626A" w:rsidP="00C0626A">
      <w:pPr>
        <w:pStyle w:val="BodyCopy"/>
      </w:pPr>
      <w:r>
        <w:t>The Refine Data screen gives user a chance to refine the rules</w:t>
      </w:r>
      <w:r w:rsidR="00D84E2D">
        <w:t xml:space="preserve"> by which the routes are optimized</w:t>
      </w:r>
      <w:r>
        <w:t xml:space="preserve">. In the latest version of the tool, this mostly focuses on vehicle </w:t>
      </w:r>
      <w:r w:rsidR="009C00AD">
        <w:t xml:space="preserve">usage. The user has two mechanisms via which to define which vehicles can be used to make deliveries. </w:t>
      </w:r>
      <w:r>
        <w:t xml:space="preserve"> </w:t>
      </w:r>
      <w:r w:rsidR="00D84E2D">
        <w:t xml:space="preserve">First, a given vehicle type can be broadly allowed or disallowed by using the check box. Alternatively, the user can use the dropdowns to exclude specific vehicles from delivering to specific facilities. </w:t>
      </w:r>
    </w:p>
    <w:p w14:paraId="09D2EF58" w14:textId="3DBD22AC" w:rsidR="007F2918" w:rsidRDefault="007F2918" w:rsidP="00C0626A">
      <w:pPr>
        <w:pStyle w:val="BodyCopy"/>
      </w:pPr>
      <w:r>
        <w:t>Note: The model can also be configured to exclu</w:t>
      </w:r>
      <w:r w:rsidR="008C5210">
        <w:t xml:space="preserve">de certain facility/vehicle combinations by default. </w:t>
      </w:r>
    </w:p>
    <w:p w14:paraId="3DB3E8F7" w14:textId="75DCACC9" w:rsidR="008E0248" w:rsidRDefault="0033670F" w:rsidP="00D41DC1">
      <w:pPr>
        <w:pStyle w:val="BodyCopy"/>
        <w:jc w:val="center"/>
      </w:pPr>
      <w:r>
        <w:rPr>
          <w:noProof/>
        </w:rPr>
        <w:drawing>
          <wp:inline distT="0" distB="0" distL="0" distR="0" wp14:anchorId="7283F41A" wp14:editId="5CC1F722">
            <wp:extent cx="4619625" cy="2590642"/>
            <wp:effectExtent l="19050" t="19050" r="9525"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9625" cy="2590642"/>
                    </a:xfrm>
                    <a:prstGeom prst="rect">
                      <a:avLst/>
                    </a:prstGeom>
                    <a:ln>
                      <a:solidFill>
                        <a:schemeClr val="accent1"/>
                      </a:solidFill>
                    </a:ln>
                  </pic:spPr>
                </pic:pic>
              </a:graphicData>
            </a:graphic>
          </wp:inline>
        </w:drawing>
      </w:r>
    </w:p>
    <w:p w14:paraId="26E6CA7E" w14:textId="2C97FE0B" w:rsidR="00D41DC1" w:rsidRPr="00D41DC1" w:rsidRDefault="00D41DC1" w:rsidP="00D41DC1">
      <w:pPr>
        <w:pStyle w:val="BodyCopy"/>
        <w:jc w:val="center"/>
        <w:rPr>
          <w:i/>
          <w:iCs/>
        </w:rPr>
      </w:pPr>
      <w:r w:rsidRPr="00D41DC1">
        <w:rPr>
          <w:i/>
          <w:iCs/>
        </w:rPr>
        <w:t xml:space="preserve">Figure </w:t>
      </w:r>
      <w:r w:rsidR="008C5210">
        <w:rPr>
          <w:i/>
          <w:iCs/>
        </w:rPr>
        <w:t>7</w:t>
      </w:r>
      <w:r w:rsidRPr="00D41DC1">
        <w:rPr>
          <w:i/>
          <w:iCs/>
        </w:rPr>
        <w:t xml:space="preserve">: </w:t>
      </w:r>
      <w:r>
        <w:rPr>
          <w:i/>
          <w:iCs/>
        </w:rPr>
        <w:t>Refine data by defining ineligible facility/vehicle combinations</w:t>
      </w:r>
    </w:p>
    <w:p w14:paraId="2DDD893E" w14:textId="77777777" w:rsidR="00D41DC1" w:rsidRDefault="00D41DC1" w:rsidP="008E0248">
      <w:pPr>
        <w:pStyle w:val="BodyCopy"/>
      </w:pPr>
    </w:p>
    <w:p w14:paraId="490FBD0A" w14:textId="19F8C4B0" w:rsidR="009C00AD" w:rsidRDefault="0033670F" w:rsidP="0033670F">
      <w:pPr>
        <w:pStyle w:val="Head1NoTOC"/>
      </w:pPr>
      <w:bookmarkStart w:id="7" w:name="_Toc120053971"/>
      <w:r>
        <w:t>Solve Optimization</w:t>
      </w:r>
      <w:bookmarkEnd w:id="7"/>
    </w:p>
    <w:p w14:paraId="1147186C" w14:textId="0CF80ED7" w:rsidR="009C00AD" w:rsidRDefault="00D84E2D" w:rsidP="009C00AD">
      <w:pPr>
        <w:pStyle w:val="BodyCopy"/>
      </w:pPr>
      <w:r>
        <w:t>On the Solve Optimization page, the user clicks to initiate the processing and solving of the optimization model. It is recommended to set the Optimization Runtime Limit to 60 seconds or more, to allow the model enough time to search for an optimal solution.</w:t>
      </w:r>
    </w:p>
    <w:p w14:paraId="3FD7A8A5" w14:textId="245A3685" w:rsidR="0033670F" w:rsidRDefault="0033670F" w:rsidP="008E0248">
      <w:pPr>
        <w:pStyle w:val="BodyCopy"/>
      </w:pPr>
      <w:r>
        <w:rPr>
          <w:noProof/>
        </w:rPr>
        <w:lastRenderedPageBreak/>
        <w:drawing>
          <wp:inline distT="0" distB="0" distL="0" distR="0" wp14:anchorId="33EA40D8" wp14:editId="14D0DE26">
            <wp:extent cx="5943600" cy="2312670"/>
            <wp:effectExtent l="19050" t="19050" r="1905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12670"/>
                    </a:xfrm>
                    <a:prstGeom prst="rect">
                      <a:avLst/>
                    </a:prstGeom>
                    <a:ln>
                      <a:solidFill>
                        <a:schemeClr val="accent1"/>
                      </a:solidFill>
                    </a:ln>
                  </pic:spPr>
                </pic:pic>
              </a:graphicData>
            </a:graphic>
          </wp:inline>
        </w:drawing>
      </w:r>
    </w:p>
    <w:p w14:paraId="66618094" w14:textId="4F223734" w:rsidR="00D41DC1" w:rsidRPr="00D41DC1" w:rsidRDefault="00D41DC1" w:rsidP="00D41DC1">
      <w:pPr>
        <w:pStyle w:val="BodyCopy"/>
        <w:jc w:val="center"/>
        <w:rPr>
          <w:i/>
          <w:iCs/>
        </w:rPr>
      </w:pPr>
      <w:r w:rsidRPr="00D41DC1">
        <w:rPr>
          <w:i/>
          <w:iCs/>
        </w:rPr>
        <w:t xml:space="preserve">Figure </w:t>
      </w:r>
      <w:r w:rsidR="008C5210">
        <w:rPr>
          <w:i/>
          <w:iCs/>
        </w:rPr>
        <w:t>8</w:t>
      </w:r>
      <w:r w:rsidRPr="00D41DC1">
        <w:rPr>
          <w:i/>
          <w:iCs/>
        </w:rPr>
        <w:t>: Solve Optimization screen</w:t>
      </w:r>
    </w:p>
    <w:p w14:paraId="57C94599" w14:textId="3CCED8D7" w:rsidR="0033670F" w:rsidRDefault="0033670F" w:rsidP="0033670F">
      <w:pPr>
        <w:pStyle w:val="Head1NoTOC"/>
      </w:pPr>
      <w:bookmarkStart w:id="8" w:name="_Toc120053972"/>
      <w:r>
        <w:t>Review Results</w:t>
      </w:r>
      <w:bookmarkEnd w:id="8"/>
    </w:p>
    <w:p w14:paraId="0E575CFC" w14:textId="2151229C" w:rsidR="009C00AD" w:rsidRDefault="00D84E2D" w:rsidP="009C00AD">
      <w:pPr>
        <w:pStyle w:val="BodyCopy"/>
      </w:pPr>
      <w:r>
        <w:t xml:space="preserve">The Review Results screen contains a summary at the top and detailed, dispatch by dispatch details below. </w:t>
      </w:r>
    </w:p>
    <w:p w14:paraId="40A971D2" w14:textId="6CA993E7" w:rsidR="00D84E2D" w:rsidRDefault="00D84E2D" w:rsidP="009C00AD">
      <w:pPr>
        <w:pStyle w:val="BodyCopy"/>
      </w:pPr>
      <w:r>
        <w:t xml:space="preserve">The user can </w:t>
      </w:r>
      <w:r w:rsidR="007F2918">
        <w:t xml:space="preserve">select to “Display Dispatches Using Road Network,” which will plot the relevant routes using the approximate actual road network from Open Route Service. </w:t>
      </w:r>
    </w:p>
    <w:p w14:paraId="409BEE1E" w14:textId="48BC557A" w:rsidR="007F2918" w:rsidRDefault="007F2918" w:rsidP="009C00AD">
      <w:pPr>
        <w:pStyle w:val="BodyCopy"/>
      </w:pPr>
      <w:r>
        <w:t>On the top left, the outputs will be summarized in terms of distance, number of dispatches, percent of overall truck utilization (i.e., of all the vehicles being used, what percentage of available capacity is being utilized).</w:t>
      </w:r>
    </w:p>
    <w:p w14:paraId="3854D7FB" w14:textId="47FEC900" w:rsidR="0033670F" w:rsidRDefault="0033670F" w:rsidP="009500F0">
      <w:pPr>
        <w:pStyle w:val="BodyCopy"/>
        <w:jc w:val="center"/>
      </w:pPr>
      <w:r>
        <w:rPr>
          <w:noProof/>
        </w:rPr>
        <w:drawing>
          <wp:inline distT="0" distB="0" distL="0" distR="0" wp14:anchorId="1471DF5E" wp14:editId="6143976C">
            <wp:extent cx="5027963" cy="2920086"/>
            <wp:effectExtent l="19050" t="19050" r="2032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660" cy="2927460"/>
                    </a:xfrm>
                    <a:prstGeom prst="rect">
                      <a:avLst/>
                    </a:prstGeom>
                    <a:ln>
                      <a:solidFill>
                        <a:schemeClr val="accent1"/>
                      </a:solidFill>
                    </a:ln>
                  </pic:spPr>
                </pic:pic>
              </a:graphicData>
            </a:graphic>
          </wp:inline>
        </w:drawing>
      </w:r>
    </w:p>
    <w:p w14:paraId="4572B96E" w14:textId="6ECF023C" w:rsidR="00D41DC1" w:rsidRPr="00D41DC1" w:rsidRDefault="00D41DC1" w:rsidP="00D41DC1">
      <w:pPr>
        <w:pStyle w:val="BodyCopy"/>
        <w:jc w:val="center"/>
        <w:rPr>
          <w:i/>
          <w:iCs/>
        </w:rPr>
      </w:pPr>
      <w:r w:rsidRPr="00D41DC1">
        <w:rPr>
          <w:i/>
          <w:iCs/>
        </w:rPr>
        <w:t xml:space="preserve">Figure </w:t>
      </w:r>
      <w:r w:rsidR="008C5210">
        <w:rPr>
          <w:i/>
          <w:iCs/>
        </w:rPr>
        <w:t>9</w:t>
      </w:r>
      <w:r w:rsidRPr="00D41DC1">
        <w:rPr>
          <w:i/>
          <w:iCs/>
        </w:rPr>
        <w:t xml:space="preserve">: </w:t>
      </w:r>
      <w:r>
        <w:rPr>
          <w:i/>
          <w:iCs/>
        </w:rPr>
        <w:t>Review Results Screen</w:t>
      </w:r>
    </w:p>
    <w:p w14:paraId="07801C57" w14:textId="2FF1BF1F" w:rsidR="0033670F" w:rsidRDefault="0033670F" w:rsidP="008E0248">
      <w:pPr>
        <w:pStyle w:val="BodyCopy"/>
      </w:pPr>
    </w:p>
    <w:p w14:paraId="491E2293" w14:textId="6EEE079E" w:rsidR="00B658F3" w:rsidRDefault="00B658F3" w:rsidP="00B658F3">
      <w:pPr>
        <w:pStyle w:val="Head1NoTOC"/>
      </w:pPr>
      <w:bookmarkStart w:id="9" w:name="_Toc120053973"/>
      <w:r>
        <w:t>Data Administrator View</w:t>
      </w:r>
      <w:bookmarkEnd w:id="9"/>
    </w:p>
    <w:p w14:paraId="3CA73AB3" w14:textId="722F9244" w:rsidR="00C9740E" w:rsidRDefault="00C9740E" w:rsidP="00C9740E">
      <w:pPr>
        <w:pStyle w:val="BodyCopy"/>
      </w:pPr>
      <w:r>
        <w:t xml:space="preserve">The credentials.ini file defines two different log-in types—user and admin. If the tool is access using the admin password, an additional screen will be available: Tool Administration. </w:t>
      </w:r>
    </w:p>
    <w:p w14:paraId="7B886F0C" w14:textId="6E59E0B0" w:rsidR="00C9740E" w:rsidRDefault="00C9740E" w:rsidP="00C9740E">
      <w:pPr>
        <w:pStyle w:val="BodyCopy"/>
      </w:pPr>
      <w:r>
        <w:t xml:space="preserve">On this page, the admin can follow the simple interface to update any of the reference data by uploading new versions of any table. This could be used to update order details, transportation costs and more. </w:t>
      </w:r>
    </w:p>
    <w:p w14:paraId="24B01731" w14:textId="3D19A97B" w:rsidR="00B658F3" w:rsidRDefault="00E9680A" w:rsidP="009500F0">
      <w:pPr>
        <w:jc w:val="center"/>
        <w:rPr>
          <w:rFonts w:ascii="Gill Sans MT" w:hAnsi="Gill Sans MT"/>
          <w:color w:val="6B6463"/>
        </w:rPr>
      </w:pPr>
      <w:r>
        <w:rPr>
          <w:noProof/>
        </w:rPr>
        <w:drawing>
          <wp:inline distT="0" distB="0" distL="0" distR="0" wp14:anchorId="0537E014" wp14:editId="3244E896">
            <wp:extent cx="5269870" cy="2661940"/>
            <wp:effectExtent l="19050" t="19050" r="26035"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7"/>
                    <a:stretch>
                      <a:fillRect/>
                    </a:stretch>
                  </pic:blipFill>
                  <pic:spPr>
                    <a:xfrm>
                      <a:off x="0" y="0"/>
                      <a:ext cx="5269870" cy="2661940"/>
                    </a:xfrm>
                    <a:prstGeom prst="rect">
                      <a:avLst/>
                    </a:prstGeom>
                    <a:ln>
                      <a:solidFill>
                        <a:schemeClr val="accent1"/>
                      </a:solidFill>
                    </a:ln>
                  </pic:spPr>
                </pic:pic>
              </a:graphicData>
            </a:graphic>
          </wp:inline>
        </w:drawing>
      </w:r>
    </w:p>
    <w:p w14:paraId="1FE7F6D3" w14:textId="0604A804" w:rsidR="00D41DC1" w:rsidRPr="00D41DC1" w:rsidRDefault="00D41DC1" w:rsidP="00D41DC1">
      <w:pPr>
        <w:pStyle w:val="BodyCopy"/>
        <w:jc w:val="center"/>
        <w:rPr>
          <w:i/>
          <w:iCs/>
        </w:rPr>
      </w:pPr>
      <w:r w:rsidRPr="00D41DC1">
        <w:rPr>
          <w:i/>
          <w:iCs/>
        </w:rPr>
        <w:t xml:space="preserve">Figure </w:t>
      </w:r>
      <w:r w:rsidR="008C5210">
        <w:rPr>
          <w:i/>
          <w:iCs/>
        </w:rPr>
        <w:t>10</w:t>
      </w:r>
      <w:r w:rsidRPr="00D41DC1">
        <w:rPr>
          <w:i/>
          <w:iCs/>
        </w:rPr>
        <w:t xml:space="preserve">: </w:t>
      </w:r>
      <w:r>
        <w:rPr>
          <w:i/>
          <w:iCs/>
        </w:rPr>
        <w:t xml:space="preserve">Data </w:t>
      </w:r>
      <w:r w:rsidR="008C5210">
        <w:rPr>
          <w:i/>
          <w:iCs/>
        </w:rPr>
        <w:t>Administrator</w:t>
      </w:r>
      <w:r>
        <w:rPr>
          <w:i/>
          <w:iCs/>
        </w:rPr>
        <w:t xml:space="preserve"> View</w:t>
      </w:r>
    </w:p>
    <w:p w14:paraId="06DE7981" w14:textId="77777777" w:rsidR="00D41DC1" w:rsidRDefault="00D41DC1" w:rsidP="00B658F3">
      <w:pPr>
        <w:rPr>
          <w:rFonts w:ascii="Gill Sans MT" w:hAnsi="Gill Sans MT"/>
          <w:color w:val="6C6463"/>
        </w:rPr>
      </w:pPr>
    </w:p>
    <w:p w14:paraId="29749EEB" w14:textId="6EE368D1" w:rsidR="0033670F" w:rsidRDefault="0033670F" w:rsidP="0033670F">
      <w:pPr>
        <w:pStyle w:val="Head1NoTOC"/>
      </w:pPr>
      <w:bookmarkStart w:id="10" w:name="_Toc120053974"/>
      <w:r>
        <w:t xml:space="preserve">Working </w:t>
      </w:r>
      <w:r w:rsidR="007F2918">
        <w:t>with Scenarios</w:t>
      </w:r>
      <w:bookmarkEnd w:id="10"/>
    </w:p>
    <w:p w14:paraId="542076B4" w14:textId="6C5949FA" w:rsidR="00E9680A" w:rsidRDefault="007F2918" w:rsidP="007F2918">
      <w:pPr>
        <w:pStyle w:val="BodyCopy"/>
      </w:pPr>
      <w:r>
        <w:t xml:space="preserve">When the user first uploads the Order Evaluation file and commences the Dispatch Optimization workflow, a scenario is initialized. This scenario persists through the workflow and can be downloaded from the Review Results page so that the underlying data, parameters and solution can be shared or revisited in the future. On the Order Evaluation page, the user has the option of uploading a scenario file </w:t>
      </w:r>
      <w:r w:rsidR="00272C0F">
        <w:t>instead of an Order Evaluation file, which will load the tool with the same parameters that were set previously. The downloaded scenario file can also be archived to provide an auditable and re-solvable snapshot of the data and parameters that were fed into the optimization model.</w:t>
      </w:r>
    </w:p>
    <w:p w14:paraId="7D6CA08D" w14:textId="6E0E820D" w:rsidR="00E9680A" w:rsidRDefault="00B658F3" w:rsidP="00B658F3">
      <w:pPr>
        <w:pStyle w:val="Head1NoTOC"/>
      </w:pPr>
      <w:bookmarkStart w:id="11" w:name="_Toc120053975"/>
      <w:r>
        <w:t>Data Model</w:t>
      </w:r>
      <w:bookmarkEnd w:id="11"/>
    </w:p>
    <w:p w14:paraId="3DA028F4" w14:textId="076D1563" w:rsidR="00272C0F" w:rsidRDefault="00272C0F" w:rsidP="00272C0F">
      <w:pPr>
        <w:pStyle w:val="BodyCopy"/>
      </w:pPr>
      <w:r>
        <w:t>The zip folder associated with this user guide contains templates for the files below, indicating the specific fields that are required.</w:t>
      </w:r>
    </w:p>
    <w:p w14:paraId="7EDA2857" w14:textId="7F7F6C3B" w:rsidR="00A45C02" w:rsidRDefault="00A45C02" w:rsidP="00272C0F">
      <w:pPr>
        <w:pStyle w:val="BodyCopy"/>
      </w:pPr>
      <w:r>
        <w:lastRenderedPageBreak/>
        <w:t>In the labels below, “Country” is a generic placeholder for the relevant country in which the tool is being implemented. “Warehouse” is also a placeholder for a specific warehouse name, as there may be multiple warehouses which use the tool.</w:t>
      </w:r>
    </w:p>
    <w:p w14:paraId="51AC4B72" w14:textId="08D06D47" w:rsidR="00272C0F" w:rsidRPr="00272C0F" w:rsidRDefault="00C9740E" w:rsidP="00272C0F">
      <w:pPr>
        <w:pStyle w:val="BodyCopy"/>
        <w:contextualSpacing/>
        <w:rPr>
          <w:b/>
          <w:bCs/>
          <w:u w:val="single"/>
        </w:rPr>
      </w:pPr>
      <w:r w:rsidRPr="00272C0F">
        <w:rPr>
          <w:b/>
          <w:bCs/>
          <w:u w:val="single"/>
        </w:rPr>
        <w:t>COUNTRY ALL Facility Mapping</w:t>
      </w:r>
    </w:p>
    <w:p w14:paraId="3EFCE554" w14:textId="1CFFDB02" w:rsidR="00272C0F" w:rsidRDefault="00272C0F" w:rsidP="00272C0F">
      <w:pPr>
        <w:pStyle w:val="BodyCopy"/>
        <w:contextualSpacing/>
      </w:pPr>
      <w:r>
        <w:t>This file is used by the tool to determine which facility maps to which warehouse. This is used during the Order Evaluation step in order to determine which volume should flow via which hub.</w:t>
      </w:r>
    </w:p>
    <w:p w14:paraId="1E818FC4" w14:textId="6B751E97" w:rsidR="00272C0F" w:rsidRDefault="00272C0F" w:rsidP="00272C0F">
      <w:pPr>
        <w:pStyle w:val="BodyCopy"/>
        <w:contextualSpacing/>
      </w:pPr>
    </w:p>
    <w:p w14:paraId="3AF2C33A" w14:textId="77777777" w:rsidR="00272C0F" w:rsidRDefault="00C9740E" w:rsidP="00272C0F">
      <w:pPr>
        <w:pStyle w:val="BodyCopy"/>
        <w:contextualSpacing/>
        <w:rPr>
          <w:b/>
          <w:bCs/>
          <w:u w:val="single"/>
        </w:rPr>
      </w:pPr>
      <w:r w:rsidRPr="00272C0F">
        <w:rPr>
          <w:b/>
          <w:bCs/>
          <w:u w:val="single"/>
        </w:rPr>
        <w:t>COUNTRY DRO ORDER DETAILS</w:t>
      </w:r>
    </w:p>
    <w:p w14:paraId="20EC1D88" w14:textId="11DE8496" w:rsidR="00272C0F" w:rsidRDefault="00272C0F" w:rsidP="00272C0F">
      <w:pPr>
        <w:pStyle w:val="BodyCopy"/>
        <w:contextualSpacing/>
        <w:rPr>
          <w:b/>
          <w:bCs/>
          <w:u w:val="single"/>
        </w:rPr>
      </w:pPr>
    </w:p>
    <w:p w14:paraId="20912724" w14:textId="458063AF" w:rsidR="008E5535" w:rsidRPr="008E5535" w:rsidRDefault="008E5535" w:rsidP="00272C0F">
      <w:pPr>
        <w:pStyle w:val="BodyCopy"/>
        <w:contextualSpacing/>
      </w:pPr>
      <w:r w:rsidRPr="008E5535">
        <w:t>This table contains all of the order</w:t>
      </w:r>
      <w:r>
        <w:t xml:space="preserve"> lines which are available for optimization. For each order line, it specifies the customer facility, the item SKU and name, and the associated quantities, weights, and volumes. This table is referenced when the user uploads a list of order numbers during the Order Evaluation step.</w:t>
      </w:r>
    </w:p>
    <w:p w14:paraId="2D587461" w14:textId="77777777" w:rsidR="00272C0F" w:rsidRDefault="00272C0F" w:rsidP="00272C0F">
      <w:pPr>
        <w:pStyle w:val="BodyCopy"/>
        <w:contextualSpacing/>
        <w:rPr>
          <w:b/>
          <w:bCs/>
          <w:u w:val="single"/>
        </w:rPr>
      </w:pPr>
    </w:p>
    <w:p w14:paraId="24F79913" w14:textId="697D058A" w:rsidR="00C9740E" w:rsidRDefault="00C9740E" w:rsidP="00272C0F">
      <w:pPr>
        <w:pStyle w:val="BodyCopy"/>
        <w:contextualSpacing/>
        <w:rPr>
          <w:b/>
          <w:bCs/>
          <w:u w:val="single"/>
        </w:rPr>
      </w:pPr>
      <w:r w:rsidRPr="00272C0F">
        <w:rPr>
          <w:b/>
          <w:bCs/>
          <w:u w:val="single"/>
        </w:rPr>
        <w:t>COUNTRY DRO ORDER EVALUATION TEMPLATE</w:t>
      </w:r>
    </w:p>
    <w:p w14:paraId="7C4A7E95" w14:textId="548DC59C" w:rsidR="008E5535" w:rsidRPr="008E5535" w:rsidRDefault="008C5210" w:rsidP="00272C0F">
      <w:pPr>
        <w:pStyle w:val="BodyCopy"/>
        <w:contextualSpacing/>
      </w:pPr>
      <w:r>
        <w:t>This is a template which will be automatically populated by the tool. The user will download and interact with the completed template as part of the Order Evaluation steps.</w:t>
      </w:r>
    </w:p>
    <w:p w14:paraId="0D857871" w14:textId="77777777" w:rsidR="00272C0F" w:rsidRDefault="00272C0F" w:rsidP="00272C0F">
      <w:pPr>
        <w:pStyle w:val="BodyCopy"/>
        <w:contextualSpacing/>
      </w:pPr>
    </w:p>
    <w:p w14:paraId="0C96FD6F" w14:textId="77C7267B" w:rsidR="00C9740E" w:rsidRDefault="00C9740E" w:rsidP="00272C0F">
      <w:pPr>
        <w:pStyle w:val="BodyCopy"/>
        <w:contextualSpacing/>
        <w:rPr>
          <w:b/>
          <w:bCs/>
          <w:u w:val="single"/>
        </w:rPr>
      </w:pPr>
      <w:r w:rsidRPr="00272C0F">
        <w:rPr>
          <w:b/>
          <w:bCs/>
          <w:u w:val="single"/>
        </w:rPr>
        <w:t>COUNTRY DRT WAREHOUSE</w:t>
      </w:r>
    </w:p>
    <w:p w14:paraId="77B9220E" w14:textId="75BEB933" w:rsidR="00A45C02" w:rsidRDefault="00A45C02" w:rsidP="00272C0F">
      <w:pPr>
        <w:pStyle w:val="BodyCopy"/>
        <w:contextualSpacing/>
        <w:rPr>
          <w:b/>
          <w:bCs/>
          <w:u w:val="single"/>
        </w:rPr>
      </w:pPr>
    </w:p>
    <w:p w14:paraId="30D3BEC2" w14:textId="03EECC53" w:rsidR="00A45C02" w:rsidRPr="00A45C02" w:rsidRDefault="00A45C02" w:rsidP="00272C0F">
      <w:pPr>
        <w:pStyle w:val="BodyCopy"/>
        <w:contextualSpacing/>
      </w:pPr>
      <w:r w:rsidRPr="00A45C02">
        <w:t>If a country has multiple warehouses which will be using the Dispatch Optimizer, th</w:t>
      </w:r>
      <w:r w:rsidR="00385A91">
        <w:t>ere should be a separate file for each warehouse.</w:t>
      </w:r>
    </w:p>
    <w:p w14:paraId="707FE785" w14:textId="77777777" w:rsidR="00A45C02" w:rsidRDefault="00A45C02" w:rsidP="00A45C02">
      <w:pPr>
        <w:pStyle w:val="BodyCopy"/>
        <w:contextualSpacing/>
      </w:pPr>
    </w:p>
    <w:p w14:paraId="05E6A7A7" w14:textId="40767850" w:rsidR="00272C0F" w:rsidRDefault="00A45C02" w:rsidP="00A45C02">
      <w:pPr>
        <w:pStyle w:val="BodyCopy"/>
        <w:numPr>
          <w:ilvl w:val="0"/>
          <w:numId w:val="14"/>
        </w:numPr>
        <w:contextualSpacing/>
      </w:pPr>
      <w:r w:rsidRPr="00A45C02">
        <w:rPr>
          <w:b/>
          <w:bCs/>
        </w:rPr>
        <w:t>Facility:</w:t>
      </w:r>
      <w:r>
        <w:t xml:space="preserve"> Defines the set of facilities which can receive deliveries.</w:t>
      </w:r>
    </w:p>
    <w:p w14:paraId="75375707" w14:textId="0CEE9B29" w:rsidR="00A45C02" w:rsidRPr="00A45C02" w:rsidRDefault="00A45C02" w:rsidP="00A45C02">
      <w:pPr>
        <w:pStyle w:val="BodyCopy"/>
        <w:numPr>
          <w:ilvl w:val="0"/>
          <w:numId w:val="14"/>
        </w:numPr>
        <w:contextualSpacing/>
      </w:pPr>
      <w:r w:rsidRPr="00A45C02">
        <w:rPr>
          <w:b/>
          <w:bCs/>
        </w:rPr>
        <w:t>Distance:</w:t>
      </w:r>
      <w:r>
        <w:rPr>
          <w:b/>
          <w:bCs/>
        </w:rPr>
        <w:t xml:space="preserve"> </w:t>
      </w:r>
      <w:r>
        <w:t xml:space="preserve">Matrix defining distances between every combination of facilities. Indexed in same sequence as main facility table. </w:t>
      </w:r>
    </w:p>
    <w:p w14:paraId="218D8BD0" w14:textId="50D3DF95" w:rsidR="00A45C02" w:rsidRPr="00A45C02" w:rsidRDefault="00A45C02" w:rsidP="00A45C02">
      <w:pPr>
        <w:pStyle w:val="BodyCopy"/>
        <w:numPr>
          <w:ilvl w:val="0"/>
          <w:numId w:val="14"/>
        </w:numPr>
        <w:contextualSpacing/>
        <w:rPr>
          <w:b/>
          <w:bCs/>
        </w:rPr>
      </w:pPr>
      <w:r w:rsidRPr="00A45C02">
        <w:rPr>
          <w:b/>
          <w:bCs/>
        </w:rPr>
        <w:t>Time</w:t>
      </w:r>
      <w:r>
        <w:rPr>
          <w:b/>
          <w:bCs/>
        </w:rPr>
        <w:t xml:space="preserve"> (optional): </w:t>
      </w:r>
      <w:r>
        <w:t>Matrix defining travel time between every combination of facilities. Indexed in same sequence as main facility table.</w:t>
      </w:r>
    </w:p>
    <w:p w14:paraId="432C7BFE" w14:textId="31DE8896" w:rsidR="00A45C02" w:rsidRPr="00385A91" w:rsidRDefault="00A45C02" w:rsidP="00A45C02">
      <w:pPr>
        <w:pStyle w:val="BodyCopy"/>
        <w:numPr>
          <w:ilvl w:val="0"/>
          <w:numId w:val="14"/>
        </w:numPr>
        <w:contextualSpacing/>
      </w:pPr>
      <w:r w:rsidRPr="00A45C02">
        <w:rPr>
          <w:b/>
          <w:bCs/>
        </w:rPr>
        <w:t>Fleet</w:t>
      </w:r>
      <w:r>
        <w:rPr>
          <w:b/>
          <w:bCs/>
        </w:rPr>
        <w:t>:</w:t>
      </w:r>
      <w:r w:rsidR="00385A91">
        <w:rPr>
          <w:b/>
          <w:bCs/>
        </w:rPr>
        <w:t xml:space="preserve"> </w:t>
      </w:r>
      <w:r w:rsidR="00385A91" w:rsidRPr="00385A91">
        <w:t>List of vehicle types and attributes, including average speed and capacity.</w:t>
      </w:r>
    </w:p>
    <w:p w14:paraId="24BAC642" w14:textId="150A6093" w:rsidR="00A45C02" w:rsidRPr="00385A91" w:rsidRDefault="00A45C02" w:rsidP="00A45C02">
      <w:pPr>
        <w:pStyle w:val="BodyCopy"/>
        <w:numPr>
          <w:ilvl w:val="0"/>
          <w:numId w:val="14"/>
        </w:numPr>
        <w:contextualSpacing/>
        <w:rPr>
          <w:b/>
          <w:bCs/>
        </w:rPr>
      </w:pPr>
      <w:r w:rsidRPr="00A45C02">
        <w:rPr>
          <w:b/>
          <w:bCs/>
        </w:rPr>
        <w:t>Fleet Exclusions</w:t>
      </w:r>
      <w:r>
        <w:rPr>
          <w:b/>
          <w:bCs/>
        </w:rPr>
        <w:t>:</w:t>
      </w:r>
      <w:r w:rsidR="00385A91">
        <w:rPr>
          <w:b/>
          <w:bCs/>
        </w:rPr>
        <w:t xml:space="preserve"> </w:t>
      </w:r>
      <w:r w:rsidR="00385A91" w:rsidRPr="00385A91">
        <w:t>List of facility/vehicle combinations which should be considered ineligible by default.</w:t>
      </w:r>
    </w:p>
    <w:p w14:paraId="1C60E520" w14:textId="77777777" w:rsidR="00385A91" w:rsidRDefault="00385A91" w:rsidP="00385A91">
      <w:pPr>
        <w:pStyle w:val="BodyCopy"/>
        <w:contextualSpacing/>
      </w:pPr>
    </w:p>
    <w:p w14:paraId="4A27B494" w14:textId="396A55D3" w:rsidR="00385A91" w:rsidRPr="00385A91" w:rsidRDefault="00385A91" w:rsidP="00385A91">
      <w:pPr>
        <w:pStyle w:val="BodyCopy"/>
        <w:contextualSpacing/>
        <w:rPr>
          <w:b/>
          <w:bCs/>
          <w:i/>
          <w:iCs/>
        </w:rPr>
      </w:pPr>
      <w:r w:rsidRPr="00385A91">
        <w:rPr>
          <w:i/>
          <w:iCs/>
        </w:rPr>
        <w:t>Cubage, Facility Group, Distance Adj, and Parameters can be left unpopulated when executing the main dispatch optimization functionality of tool.</w:t>
      </w:r>
    </w:p>
    <w:sectPr w:rsidR="00385A91" w:rsidRPr="00385A91" w:rsidSect="009713D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6D4FD" w14:textId="77777777" w:rsidR="00F3591C" w:rsidRDefault="00F3591C" w:rsidP="00FC1E58">
      <w:r>
        <w:separator/>
      </w:r>
    </w:p>
  </w:endnote>
  <w:endnote w:type="continuationSeparator" w:id="0">
    <w:p w14:paraId="26FA7EEF" w14:textId="77777777" w:rsidR="00F3591C" w:rsidRDefault="00F3591C" w:rsidP="00FC1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altName w:val="Calibri"/>
    <w:charset w:val="00"/>
    <w:family w:val="swiss"/>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Gill Sans Std Light">
    <w:altName w:val="Calibri"/>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illSansMTStd-Book">
    <w:altName w:val="Arial"/>
    <w:panose1 w:val="00000000000000000000"/>
    <w:charset w:val="4D"/>
    <w:family w:val="auto"/>
    <w:notTrueType/>
    <w:pitch w:val="default"/>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GillSansMT-Bold">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2A427" w14:textId="77777777" w:rsidR="00F4567C" w:rsidRPr="009713DD" w:rsidRDefault="00F4567C" w:rsidP="009713DD">
    <w:pPr>
      <w:pStyle w:val="Foo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746DB" w14:textId="77777777" w:rsidR="00F4567C" w:rsidRDefault="00000000" w:rsidP="001F34D2">
    <w:pPr>
      <w:pStyle w:val="Footer"/>
    </w:pPr>
    <w:sdt>
      <w:sdtPr>
        <w:alias w:val="Footer"/>
        <w:tag w:val="Footer"/>
        <w:id w:val="1342510999"/>
        <w:temporary/>
        <w:showingPlcHdr/>
      </w:sdtPr>
      <w:sdtContent>
        <w:r w:rsidR="00F4567C" w:rsidRPr="00B865DF">
          <w:t xml:space="preserve">Click </w:t>
        </w:r>
        <w:r w:rsidR="00F4567C">
          <w:t>and Type</w:t>
        </w:r>
        <w:r w:rsidR="00F4567C" w:rsidRPr="00B865DF">
          <w:t xml:space="preserve"> </w:t>
        </w:r>
        <w:r w:rsidR="00F4567C">
          <w:t>Report Title</w:t>
        </w:r>
      </w:sdtContent>
    </w:sdt>
    <w:r w:rsidR="00F4567C" w:rsidRPr="00301AA3">
      <w:t xml:space="preserve">   |   </w:t>
    </w:r>
    <w:r w:rsidR="00F4567C" w:rsidRPr="00301AA3">
      <w:fldChar w:fldCharType="begin"/>
    </w:r>
    <w:r w:rsidR="00F4567C" w:rsidRPr="00301AA3">
      <w:instrText xml:space="preserve"> PAGE </w:instrText>
    </w:r>
    <w:r w:rsidR="00F4567C" w:rsidRPr="00301AA3">
      <w:fldChar w:fldCharType="separate"/>
    </w:r>
    <w:r w:rsidR="00F4567C">
      <w:rPr>
        <w:noProof/>
      </w:rPr>
      <w:t>2</w:t>
    </w:r>
    <w:r w:rsidR="00F4567C" w:rsidRPr="00301AA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88DFD" w14:textId="155D9249" w:rsidR="00F4567C" w:rsidRPr="009713DD" w:rsidRDefault="00272C0F" w:rsidP="009713DD">
    <w:pPr>
      <w:pStyle w:val="Footer"/>
      <w:spacing w:after="100"/>
    </w:pPr>
    <w:r>
      <w:t>Dispatch Optimizer User Guide</w:t>
    </w:r>
    <w:r w:rsidR="00F4567C" w:rsidRPr="00301AA3">
      <w:t xml:space="preserve">   |   </w:t>
    </w:r>
    <w:r w:rsidR="00F4567C" w:rsidRPr="00301AA3">
      <w:fldChar w:fldCharType="begin"/>
    </w:r>
    <w:r w:rsidR="00F4567C" w:rsidRPr="00301AA3">
      <w:instrText xml:space="preserve"> PAGE </w:instrText>
    </w:r>
    <w:r w:rsidR="00F4567C" w:rsidRPr="00301AA3">
      <w:fldChar w:fldCharType="separate"/>
    </w:r>
    <w:r w:rsidR="00F4567C">
      <w:rPr>
        <w:noProof/>
      </w:rPr>
      <w:t>7</w:t>
    </w:r>
    <w:r w:rsidR="00F4567C" w:rsidRPr="00301AA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41B26" w14:textId="77777777" w:rsidR="00F4567C" w:rsidRDefault="00000000" w:rsidP="001F34D2">
    <w:pPr>
      <w:pStyle w:val="Footer"/>
    </w:pPr>
    <w:sdt>
      <w:sdtPr>
        <w:alias w:val="Footer"/>
        <w:tag w:val="Footer"/>
        <w:id w:val="562994116"/>
        <w:temporary/>
        <w:showingPlcHdr/>
      </w:sdtPr>
      <w:sdtContent>
        <w:r w:rsidR="00F4567C" w:rsidRPr="00B865DF">
          <w:t xml:space="preserve">Click </w:t>
        </w:r>
        <w:r w:rsidR="00F4567C">
          <w:t>and Type</w:t>
        </w:r>
        <w:r w:rsidR="00F4567C" w:rsidRPr="00B865DF">
          <w:t xml:space="preserve"> </w:t>
        </w:r>
        <w:r w:rsidR="00F4567C">
          <w:t>Report Title</w:t>
        </w:r>
      </w:sdtContent>
    </w:sdt>
    <w:r w:rsidR="00F4567C" w:rsidRPr="00301AA3">
      <w:t xml:space="preserve">   |   </w:t>
    </w:r>
    <w:r w:rsidR="00F4567C" w:rsidRPr="00301AA3">
      <w:fldChar w:fldCharType="begin"/>
    </w:r>
    <w:r w:rsidR="00F4567C" w:rsidRPr="00301AA3">
      <w:instrText xml:space="preserve"> PAGE </w:instrText>
    </w:r>
    <w:r w:rsidR="00F4567C" w:rsidRPr="00301AA3">
      <w:fldChar w:fldCharType="separate"/>
    </w:r>
    <w:r w:rsidR="00F4567C">
      <w:rPr>
        <w:noProof/>
      </w:rPr>
      <w:t>2</w:t>
    </w:r>
    <w:r w:rsidR="00F4567C" w:rsidRPr="00301AA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45CE6" w14:textId="77777777" w:rsidR="00F3591C" w:rsidRPr="000F3ED6" w:rsidRDefault="00F3591C" w:rsidP="00193FAB">
      <w:pPr>
        <w:pStyle w:val="FootnoteSeparator"/>
        <w:spacing w:before="240"/>
      </w:pPr>
      <w:r w:rsidRPr="000F3ED6">
        <w:separator/>
      </w:r>
    </w:p>
  </w:footnote>
  <w:footnote w:type="continuationSeparator" w:id="0">
    <w:p w14:paraId="7F0D72D4" w14:textId="77777777" w:rsidR="00F3591C" w:rsidRDefault="00F3591C" w:rsidP="00FC1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D42"/>
    <w:multiLevelType w:val="hybridMultilevel"/>
    <w:tmpl w:val="5FF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B6824"/>
    <w:multiLevelType w:val="hybridMultilevel"/>
    <w:tmpl w:val="79063856"/>
    <w:lvl w:ilvl="0" w:tplc="C81419AC">
      <w:start w:val="1"/>
      <w:numFmt w:val="bullet"/>
      <w:pStyle w:val="BoxBullet"/>
      <w:lvlText w:val="–"/>
      <w:lvlJc w:val="left"/>
      <w:pPr>
        <w:ind w:left="720" w:hanging="360"/>
      </w:pPr>
      <w:rPr>
        <w:rFonts w:ascii="Gill Sans MT" w:hAnsi="Gill Sans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31799"/>
    <w:multiLevelType w:val="hybridMultilevel"/>
    <w:tmpl w:val="E68E9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77067"/>
    <w:multiLevelType w:val="hybridMultilevel"/>
    <w:tmpl w:val="4396521C"/>
    <w:lvl w:ilvl="0" w:tplc="C5946B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43E22"/>
    <w:multiLevelType w:val="hybridMultilevel"/>
    <w:tmpl w:val="B72468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1C2F47"/>
    <w:multiLevelType w:val="hybridMultilevel"/>
    <w:tmpl w:val="05FC1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048EB"/>
    <w:multiLevelType w:val="hybridMultilevel"/>
    <w:tmpl w:val="FE6C4194"/>
    <w:lvl w:ilvl="0" w:tplc="C06684DA">
      <w:start w:val="9"/>
      <w:numFmt w:val="bullet"/>
      <w:lvlText w:val="-"/>
      <w:lvlJc w:val="left"/>
      <w:pPr>
        <w:ind w:left="720" w:hanging="360"/>
      </w:pPr>
      <w:rPr>
        <w:rFonts w:ascii="Gill Sans MT" w:eastAsia="Times New Roman"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47776"/>
    <w:multiLevelType w:val="hybridMultilevel"/>
    <w:tmpl w:val="6EEAA9F0"/>
    <w:lvl w:ilvl="0" w:tplc="DEE0F4F8">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w:hAnsi="Courier"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w:hAnsi="Courier"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w:hAnsi="Courier" w:hint="default"/>
      </w:rPr>
    </w:lvl>
    <w:lvl w:ilvl="8" w:tplc="04090005" w:tentative="1">
      <w:start w:val="1"/>
      <w:numFmt w:val="bullet"/>
      <w:lvlText w:val=""/>
      <w:lvlJc w:val="left"/>
      <w:pPr>
        <w:ind w:left="6754" w:hanging="360"/>
      </w:pPr>
      <w:rPr>
        <w:rFonts w:ascii="Wingdings" w:hAnsi="Wingdings" w:hint="default"/>
      </w:rPr>
    </w:lvl>
  </w:abstractNum>
  <w:abstractNum w:abstractNumId="8" w15:restartNumberingAfterBreak="0">
    <w:nsid w:val="37450D70"/>
    <w:multiLevelType w:val="hybridMultilevel"/>
    <w:tmpl w:val="BE08EBB4"/>
    <w:lvl w:ilvl="0" w:tplc="F25C5364">
      <w:start w:val="1"/>
      <w:numFmt w:val="bullet"/>
      <w:lvlText w:val="–"/>
      <w:lvlJc w:val="left"/>
      <w:pPr>
        <w:ind w:left="720" w:hanging="360"/>
      </w:pPr>
      <w:rPr>
        <w:rFonts w:ascii="Gill Sans MT" w:hAnsi="Gill Sans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6A4A09"/>
    <w:multiLevelType w:val="hybridMultilevel"/>
    <w:tmpl w:val="E5708014"/>
    <w:lvl w:ilvl="0" w:tplc="16CE1F66">
      <w:start w:val="1"/>
      <w:numFmt w:val="bullet"/>
      <w:pStyle w:val="TableBullets"/>
      <w:lvlText w:val="–"/>
      <w:lvlJc w:val="left"/>
      <w:pPr>
        <w:ind w:left="903" w:hanging="360"/>
      </w:pPr>
      <w:rPr>
        <w:rFonts w:ascii="Gill Sans MT" w:hAnsi="Gill Sans MT"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10" w15:restartNumberingAfterBreak="0">
    <w:nsid w:val="4FB923A0"/>
    <w:multiLevelType w:val="multilevel"/>
    <w:tmpl w:val="E530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10250"/>
    <w:multiLevelType w:val="hybridMultilevel"/>
    <w:tmpl w:val="6A10528A"/>
    <w:lvl w:ilvl="0" w:tplc="A93606CE">
      <w:start w:val="1"/>
      <w:numFmt w:val="bullet"/>
      <w:lvlText w:val="–"/>
      <w:lvlJc w:val="left"/>
      <w:pPr>
        <w:ind w:left="720" w:hanging="360"/>
      </w:pPr>
      <w:rPr>
        <w:rFonts w:ascii="Gill Sans MT" w:hAnsi="Gill Sans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1C4B23"/>
    <w:multiLevelType w:val="hybridMultilevel"/>
    <w:tmpl w:val="45F8BFC4"/>
    <w:lvl w:ilvl="0" w:tplc="C1686E9A">
      <w:start w:val="1"/>
      <w:numFmt w:val="bullet"/>
      <w:pStyle w:val="Bullet"/>
      <w:lvlText w:val=""/>
      <w:lvlJc w:val="left"/>
      <w:pPr>
        <w:ind w:left="720" w:hanging="360"/>
      </w:pPr>
      <w:rPr>
        <w:rFonts w:ascii="Symbol" w:hAnsi="Symbol" w:hint="default"/>
      </w:rPr>
    </w:lvl>
    <w:lvl w:ilvl="1" w:tplc="94AC2D7A">
      <w:start w:val="1"/>
      <w:numFmt w:val="bullet"/>
      <w:pStyle w:val="Bullet2"/>
      <w:lvlText w:val="o"/>
      <w:lvlJc w:val="left"/>
      <w:pPr>
        <w:ind w:left="1440" w:hanging="360"/>
      </w:pPr>
      <w:rPr>
        <w:rFonts w:ascii="Courier New" w:hAnsi="Courier New" w:cs="Courier New" w:hint="default"/>
      </w:rPr>
    </w:lvl>
    <w:lvl w:ilvl="2" w:tplc="339C3FD2">
      <w:start w:val="1"/>
      <w:numFmt w:val="bullet"/>
      <w:pStyle w:val="Bullet3"/>
      <w:lvlText w:val="–"/>
      <w:lvlJc w:val="left"/>
      <w:pPr>
        <w:ind w:left="2160" w:hanging="360"/>
      </w:pPr>
      <w:rPr>
        <w:rFonts w:ascii="Gill Sans MT" w:hAnsi="Gill Sans M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A73C8C"/>
    <w:multiLevelType w:val="hybridMultilevel"/>
    <w:tmpl w:val="F6E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26577">
    <w:abstractNumId w:val="7"/>
  </w:num>
  <w:num w:numId="2" w16cid:durableId="1754009012">
    <w:abstractNumId w:val="12"/>
  </w:num>
  <w:num w:numId="3" w16cid:durableId="56129536">
    <w:abstractNumId w:val="11"/>
  </w:num>
  <w:num w:numId="4" w16cid:durableId="984550756">
    <w:abstractNumId w:val="8"/>
  </w:num>
  <w:num w:numId="5" w16cid:durableId="1561021170">
    <w:abstractNumId w:val="9"/>
  </w:num>
  <w:num w:numId="6" w16cid:durableId="1972054350">
    <w:abstractNumId w:val="1"/>
  </w:num>
  <w:num w:numId="7" w16cid:durableId="1233658308">
    <w:abstractNumId w:val="0"/>
  </w:num>
  <w:num w:numId="8" w16cid:durableId="1983922023">
    <w:abstractNumId w:val="3"/>
  </w:num>
  <w:num w:numId="9" w16cid:durableId="1130855175">
    <w:abstractNumId w:val="6"/>
  </w:num>
  <w:num w:numId="10" w16cid:durableId="2007130695">
    <w:abstractNumId w:val="4"/>
  </w:num>
  <w:num w:numId="11" w16cid:durableId="1116562755">
    <w:abstractNumId w:val="2"/>
  </w:num>
  <w:num w:numId="12" w16cid:durableId="390464785">
    <w:abstractNumId w:val="13"/>
  </w:num>
  <w:num w:numId="13" w16cid:durableId="2102405721">
    <w:abstractNumId w:val="10"/>
  </w:num>
  <w:num w:numId="14" w16cid:durableId="3994040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670"/>
    <w:rsid w:val="000225C0"/>
    <w:rsid w:val="00033CF2"/>
    <w:rsid w:val="000402D7"/>
    <w:rsid w:val="00075FF8"/>
    <w:rsid w:val="00085863"/>
    <w:rsid w:val="000A4C15"/>
    <w:rsid w:val="000B06C7"/>
    <w:rsid w:val="000B71CE"/>
    <w:rsid w:val="000B7462"/>
    <w:rsid w:val="000C0BA9"/>
    <w:rsid w:val="000C12AA"/>
    <w:rsid w:val="000D4965"/>
    <w:rsid w:val="000F3ED6"/>
    <w:rsid w:val="00135563"/>
    <w:rsid w:val="00150006"/>
    <w:rsid w:val="00157B34"/>
    <w:rsid w:val="001865FA"/>
    <w:rsid w:val="00193FAB"/>
    <w:rsid w:val="001958A9"/>
    <w:rsid w:val="00196393"/>
    <w:rsid w:val="001B5837"/>
    <w:rsid w:val="001B6870"/>
    <w:rsid w:val="001C1D61"/>
    <w:rsid w:val="001C4F00"/>
    <w:rsid w:val="001E4E8A"/>
    <w:rsid w:val="001E7993"/>
    <w:rsid w:val="001F34D2"/>
    <w:rsid w:val="00202B91"/>
    <w:rsid w:val="002070CE"/>
    <w:rsid w:val="00211144"/>
    <w:rsid w:val="00211775"/>
    <w:rsid w:val="00216A3D"/>
    <w:rsid w:val="0022297B"/>
    <w:rsid w:val="002244C1"/>
    <w:rsid w:val="002407A7"/>
    <w:rsid w:val="00244A24"/>
    <w:rsid w:val="00251266"/>
    <w:rsid w:val="0026337A"/>
    <w:rsid w:val="002674D4"/>
    <w:rsid w:val="00272C0F"/>
    <w:rsid w:val="00277915"/>
    <w:rsid w:val="00284D58"/>
    <w:rsid w:val="002964BF"/>
    <w:rsid w:val="002D2975"/>
    <w:rsid w:val="00314D3C"/>
    <w:rsid w:val="00330408"/>
    <w:rsid w:val="0033670F"/>
    <w:rsid w:val="00365E95"/>
    <w:rsid w:val="003857EF"/>
    <w:rsid w:val="00385A91"/>
    <w:rsid w:val="00396390"/>
    <w:rsid w:val="003A17D9"/>
    <w:rsid w:val="003B4C4E"/>
    <w:rsid w:val="003B79E3"/>
    <w:rsid w:val="003C2AB3"/>
    <w:rsid w:val="003D062B"/>
    <w:rsid w:val="003D1B64"/>
    <w:rsid w:val="003D271D"/>
    <w:rsid w:val="003E3C2E"/>
    <w:rsid w:val="003F56AD"/>
    <w:rsid w:val="00400A1E"/>
    <w:rsid w:val="00421E08"/>
    <w:rsid w:val="0044762E"/>
    <w:rsid w:val="00467D6E"/>
    <w:rsid w:val="0047663E"/>
    <w:rsid w:val="00477DA4"/>
    <w:rsid w:val="00480665"/>
    <w:rsid w:val="004C669F"/>
    <w:rsid w:val="004C71B4"/>
    <w:rsid w:val="004D6C98"/>
    <w:rsid w:val="004E6B51"/>
    <w:rsid w:val="004F06B5"/>
    <w:rsid w:val="004F22A9"/>
    <w:rsid w:val="004F4272"/>
    <w:rsid w:val="00501553"/>
    <w:rsid w:val="005216ED"/>
    <w:rsid w:val="00527703"/>
    <w:rsid w:val="00540081"/>
    <w:rsid w:val="00546191"/>
    <w:rsid w:val="00550F8D"/>
    <w:rsid w:val="00583BD7"/>
    <w:rsid w:val="00595222"/>
    <w:rsid w:val="005B1998"/>
    <w:rsid w:val="005B7C49"/>
    <w:rsid w:val="005D3A6E"/>
    <w:rsid w:val="006430BB"/>
    <w:rsid w:val="006666F7"/>
    <w:rsid w:val="00680397"/>
    <w:rsid w:val="006826C5"/>
    <w:rsid w:val="006873A2"/>
    <w:rsid w:val="00695EF9"/>
    <w:rsid w:val="006C590C"/>
    <w:rsid w:val="006C7C1B"/>
    <w:rsid w:val="006E0BA4"/>
    <w:rsid w:val="006E505B"/>
    <w:rsid w:val="00701273"/>
    <w:rsid w:val="00732E9A"/>
    <w:rsid w:val="00743F1B"/>
    <w:rsid w:val="00744AE5"/>
    <w:rsid w:val="00770E8D"/>
    <w:rsid w:val="0077291A"/>
    <w:rsid w:val="00782394"/>
    <w:rsid w:val="007A000C"/>
    <w:rsid w:val="007A1975"/>
    <w:rsid w:val="007A4289"/>
    <w:rsid w:val="007B67AE"/>
    <w:rsid w:val="007C3671"/>
    <w:rsid w:val="007C7C4C"/>
    <w:rsid w:val="007D70D4"/>
    <w:rsid w:val="007F2918"/>
    <w:rsid w:val="008010CE"/>
    <w:rsid w:val="00833318"/>
    <w:rsid w:val="008802CF"/>
    <w:rsid w:val="008A3741"/>
    <w:rsid w:val="008C1D5E"/>
    <w:rsid w:val="008C5210"/>
    <w:rsid w:val="008C60E4"/>
    <w:rsid w:val="008D68AF"/>
    <w:rsid w:val="008E0248"/>
    <w:rsid w:val="008E0B2E"/>
    <w:rsid w:val="008E2B6A"/>
    <w:rsid w:val="008E5535"/>
    <w:rsid w:val="008E6800"/>
    <w:rsid w:val="008E7644"/>
    <w:rsid w:val="00905054"/>
    <w:rsid w:val="009051B3"/>
    <w:rsid w:val="00915FA2"/>
    <w:rsid w:val="009416DC"/>
    <w:rsid w:val="009442F2"/>
    <w:rsid w:val="009500F0"/>
    <w:rsid w:val="0095191A"/>
    <w:rsid w:val="009713DD"/>
    <w:rsid w:val="00990D7B"/>
    <w:rsid w:val="009B4E9F"/>
    <w:rsid w:val="009C00AD"/>
    <w:rsid w:val="009D1971"/>
    <w:rsid w:val="009E6067"/>
    <w:rsid w:val="009F2B93"/>
    <w:rsid w:val="00A07E51"/>
    <w:rsid w:val="00A10D69"/>
    <w:rsid w:val="00A176C5"/>
    <w:rsid w:val="00A2297B"/>
    <w:rsid w:val="00A26ACE"/>
    <w:rsid w:val="00A362BD"/>
    <w:rsid w:val="00A446BD"/>
    <w:rsid w:val="00A45C02"/>
    <w:rsid w:val="00A460EE"/>
    <w:rsid w:val="00A607DD"/>
    <w:rsid w:val="00AA29F7"/>
    <w:rsid w:val="00B0752C"/>
    <w:rsid w:val="00B07D82"/>
    <w:rsid w:val="00B20666"/>
    <w:rsid w:val="00B56391"/>
    <w:rsid w:val="00B56F32"/>
    <w:rsid w:val="00B658F3"/>
    <w:rsid w:val="00B77833"/>
    <w:rsid w:val="00B873D2"/>
    <w:rsid w:val="00B945EA"/>
    <w:rsid w:val="00BB1537"/>
    <w:rsid w:val="00BE155E"/>
    <w:rsid w:val="00BE33B9"/>
    <w:rsid w:val="00BF77BF"/>
    <w:rsid w:val="00C03612"/>
    <w:rsid w:val="00C0626A"/>
    <w:rsid w:val="00C15ACC"/>
    <w:rsid w:val="00C31579"/>
    <w:rsid w:val="00C653D6"/>
    <w:rsid w:val="00C7387A"/>
    <w:rsid w:val="00C8452E"/>
    <w:rsid w:val="00C9740E"/>
    <w:rsid w:val="00CB1670"/>
    <w:rsid w:val="00CB71B3"/>
    <w:rsid w:val="00CD288E"/>
    <w:rsid w:val="00CD5460"/>
    <w:rsid w:val="00CE2C23"/>
    <w:rsid w:val="00CF3104"/>
    <w:rsid w:val="00D047F3"/>
    <w:rsid w:val="00D11B25"/>
    <w:rsid w:val="00D13264"/>
    <w:rsid w:val="00D1681C"/>
    <w:rsid w:val="00D2316A"/>
    <w:rsid w:val="00D41DC1"/>
    <w:rsid w:val="00D442DF"/>
    <w:rsid w:val="00D756A1"/>
    <w:rsid w:val="00D75C82"/>
    <w:rsid w:val="00D84E2D"/>
    <w:rsid w:val="00E01EBB"/>
    <w:rsid w:val="00E03F61"/>
    <w:rsid w:val="00E11DD6"/>
    <w:rsid w:val="00E23638"/>
    <w:rsid w:val="00E45FBB"/>
    <w:rsid w:val="00E5086F"/>
    <w:rsid w:val="00E862DC"/>
    <w:rsid w:val="00E9680A"/>
    <w:rsid w:val="00EA25F4"/>
    <w:rsid w:val="00EA50E3"/>
    <w:rsid w:val="00EA7D1D"/>
    <w:rsid w:val="00EC0E83"/>
    <w:rsid w:val="00EC7974"/>
    <w:rsid w:val="00ED4EC7"/>
    <w:rsid w:val="00EF1570"/>
    <w:rsid w:val="00F04AB4"/>
    <w:rsid w:val="00F16E08"/>
    <w:rsid w:val="00F3591C"/>
    <w:rsid w:val="00F4567C"/>
    <w:rsid w:val="00F5152B"/>
    <w:rsid w:val="00F91C86"/>
    <w:rsid w:val="00FA6832"/>
    <w:rsid w:val="00FA70AF"/>
    <w:rsid w:val="00FB4542"/>
    <w:rsid w:val="00FC1E58"/>
    <w:rsid w:val="00FC2DB7"/>
    <w:rsid w:val="00FC36DF"/>
    <w:rsid w:val="00FF4570"/>
    <w:rsid w:val="00FF49CB"/>
    <w:rsid w:val="4BD8F06A"/>
    <w:rsid w:val="53F071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1FDC35"/>
  <w14:defaultImageDpi w14:val="330"/>
  <w15:chartTrackingRefBased/>
  <w15:docId w15:val="{B7AE7FEC-C29D-480D-8179-DB960C2E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535"/>
    <w:pPr>
      <w:spacing w:after="0" w:line="240" w:lineRule="auto"/>
    </w:pPr>
    <w:rPr>
      <w:rFonts w:ascii="Times New Roman" w:eastAsia="Times New Roman" w:hAnsi="Times New Roman" w:cs="Times New Roman"/>
      <w:sz w:val="24"/>
      <w:szCs w:val="24"/>
    </w:rPr>
  </w:style>
  <w:style w:type="paragraph" w:styleId="Heading1">
    <w:name w:val="heading 1"/>
    <w:basedOn w:val="Head1"/>
    <w:next w:val="BodyCopy"/>
    <w:link w:val="Heading1Char"/>
    <w:uiPriority w:val="9"/>
    <w:rsid w:val="00FF49CB"/>
  </w:style>
  <w:style w:type="paragraph" w:styleId="Heading2">
    <w:name w:val="heading 2"/>
    <w:basedOn w:val="Head2"/>
    <w:next w:val="BodyCopy"/>
    <w:link w:val="Heading2Char"/>
    <w:uiPriority w:val="9"/>
    <w:unhideWhenUsed/>
    <w:rsid w:val="00277915"/>
    <w:rPr>
      <w:b w:val="0"/>
    </w:rPr>
  </w:style>
  <w:style w:type="paragraph" w:styleId="Heading3">
    <w:name w:val="heading 3"/>
    <w:basedOn w:val="Head3"/>
    <w:next w:val="Normal"/>
    <w:link w:val="Heading3Char"/>
    <w:uiPriority w:val="9"/>
    <w:unhideWhenUsed/>
    <w:rsid w:val="00277915"/>
    <w:rPr>
      <w:b w:val="0"/>
    </w:rPr>
  </w:style>
  <w:style w:type="paragraph" w:styleId="Heading4">
    <w:name w:val="heading 4"/>
    <w:basedOn w:val="Head4"/>
    <w:next w:val="Normal"/>
    <w:link w:val="Heading4Char"/>
    <w:uiPriority w:val="9"/>
    <w:unhideWhenUsed/>
    <w:rsid w:val="00277915"/>
    <w:rPr>
      <w:b w:val="0"/>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9CB"/>
    <w:rPr>
      <w:rFonts w:ascii="Gill Sans MT" w:eastAsia="Times New Roman" w:hAnsi="Gill Sans MT" w:cs="Times New Roman"/>
      <w:b/>
      <w:bCs/>
      <w:color w:val="C2113A"/>
      <w:sz w:val="40"/>
      <w:szCs w:val="52"/>
    </w:rPr>
  </w:style>
  <w:style w:type="character" w:customStyle="1" w:styleId="Heading2Char">
    <w:name w:val="Heading 2 Char"/>
    <w:basedOn w:val="DefaultParagraphFont"/>
    <w:link w:val="Heading2"/>
    <w:uiPriority w:val="9"/>
    <w:rsid w:val="00277915"/>
    <w:rPr>
      <w:rFonts w:ascii="Gill Sans MT" w:eastAsia="Times New Roman" w:hAnsi="Gill Sans MT" w:cs="Times New Roman"/>
      <w:color w:val="002F6C" w:themeColor="text2"/>
      <w:sz w:val="28"/>
      <w:szCs w:val="28"/>
    </w:rPr>
  </w:style>
  <w:style w:type="character" w:customStyle="1" w:styleId="Heading3Char">
    <w:name w:val="Heading 3 Char"/>
    <w:basedOn w:val="DefaultParagraphFont"/>
    <w:link w:val="Heading3"/>
    <w:uiPriority w:val="9"/>
    <w:rsid w:val="00277915"/>
    <w:rPr>
      <w:rFonts w:ascii="Gill Sans MT" w:eastAsia="Times New Roman" w:hAnsi="Gill Sans MT" w:cs="Times New Roman"/>
      <w:bCs/>
      <w:color w:val="6C6463"/>
    </w:rPr>
  </w:style>
  <w:style w:type="character" w:customStyle="1" w:styleId="Heading4Char">
    <w:name w:val="Heading 4 Char"/>
    <w:basedOn w:val="DefaultParagraphFont"/>
    <w:link w:val="Heading4"/>
    <w:uiPriority w:val="9"/>
    <w:rsid w:val="00277915"/>
    <w:rPr>
      <w:rFonts w:ascii="Gill Sans MT" w:eastAsia="Times New Roman" w:hAnsi="Gill Sans MT" w:cs="Times New Roman"/>
      <w:color w:val="6C6463"/>
      <w:szCs w:val="24"/>
    </w:rPr>
  </w:style>
  <w:style w:type="table" w:customStyle="1" w:styleId="GHSC-PSMTable">
    <w:name w:val="GHSC-PSM Table"/>
    <w:basedOn w:val="TableNormal"/>
    <w:uiPriority w:val="99"/>
    <w:rsid w:val="002070CE"/>
    <w:pPr>
      <w:spacing w:after="0" w:line="240" w:lineRule="auto"/>
    </w:pPr>
    <w:rPr>
      <w:color w:val="FFFFFF" w:themeColor="background1"/>
    </w:rPr>
    <w:tblPr>
      <w:tblStyleRowBandSize w:val="1"/>
      <w:tblCellMar>
        <w:top w:w="86" w:type="dxa"/>
        <w:left w:w="86" w:type="dxa"/>
        <w:bottom w:w="86" w:type="dxa"/>
        <w:right w:w="86" w:type="dxa"/>
      </w:tblCellMar>
    </w:tblPr>
    <w:tblStylePr w:type="firstRow">
      <w:pPr>
        <w:wordWrap/>
        <w:spacing w:beforeLines="0" w:before="0" w:beforeAutospacing="0" w:afterLines="0" w:after="0" w:afterAutospacing="0"/>
        <w:jc w:val="left"/>
      </w:pPr>
      <w:rPr>
        <w:rFonts w:ascii="Gill Sans MT" w:hAnsi="Gill Sans MT"/>
        <w:b/>
        <w:color w:val="FFFFFF" w:themeColor="background1"/>
        <w:sz w:val="20"/>
      </w:rPr>
      <w:tblPr/>
      <w:tcPr>
        <w:shd w:val="clear" w:color="auto" w:fill="002F6C"/>
        <w:vAlign w:val="bottom"/>
      </w:tcPr>
    </w:tblStylePr>
    <w:tblStylePr w:type="lastRow">
      <w:pPr>
        <w:wordWrap/>
        <w:spacing w:beforeLines="0" w:before="0" w:beforeAutospacing="0" w:afterLines="0" w:after="0" w:afterAutospacing="0" w:line="240" w:lineRule="auto"/>
      </w:pPr>
    </w:tblStylePr>
    <w:tblStylePr w:type="band1Horz">
      <w:pPr>
        <w:wordWrap/>
        <w:spacing w:beforeLines="0" w:before="0" w:beforeAutospacing="0" w:afterLines="0" w:after="0" w:afterAutospacing="0"/>
        <w:jc w:val="left"/>
      </w:pPr>
      <w:rPr>
        <w:rFonts w:ascii="Gill Sans MT" w:hAnsi="Gill Sans MT"/>
        <w:color w:val="6C6463"/>
        <w:sz w:val="20"/>
      </w:rPr>
    </w:tblStylePr>
    <w:tblStylePr w:type="band2Horz">
      <w:pPr>
        <w:wordWrap/>
        <w:spacing w:beforeLines="0" w:before="0" w:beforeAutospacing="0" w:afterLines="0" w:after="0" w:afterAutospacing="0" w:line="240" w:lineRule="auto"/>
        <w:jc w:val="left"/>
      </w:pPr>
      <w:rPr>
        <w:rFonts w:ascii="Gill Sans MT" w:hAnsi="Gill Sans MT"/>
        <w:b w:val="0"/>
        <w:color w:val="6C6463"/>
        <w:sz w:val="20"/>
      </w:rPr>
      <w:tblPr/>
      <w:tcPr>
        <w:shd w:val="clear" w:color="auto" w:fill="CFCDC9" w:themeFill="accent6"/>
      </w:tcPr>
    </w:tblStylePr>
  </w:style>
  <w:style w:type="paragraph" w:customStyle="1" w:styleId="PhotoCaption">
    <w:name w:val="*Photo Caption"/>
    <w:qFormat/>
    <w:rsid w:val="00915FA2"/>
    <w:rPr>
      <w:rFonts w:ascii="Gill Sans Std Light" w:hAnsi="Gill Sans Std Light"/>
      <w:color w:val="002F6C" w:themeColor="text2"/>
      <w:sz w:val="18"/>
      <w:szCs w:val="18"/>
    </w:rPr>
  </w:style>
  <w:style w:type="table" w:styleId="TableGrid">
    <w:name w:val="Table Grid"/>
    <w:basedOn w:val="TableNormal"/>
    <w:uiPriority w:val="39"/>
    <w:rsid w:val="00FC1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ronyms">
    <w:name w:val="*Acronyms"/>
    <w:qFormat/>
    <w:rsid w:val="00202B91"/>
    <w:pPr>
      <w:spacing w:after="20" w:line="240" w:lineRule="auto"/>
      <w:ind w:left="274" w:hanging="274"/>
    </w:pPr>
    <w:rPr>
      <w:rFonts w:ascii="Gill Sans MT" w:eastAsia="Times New Roman" w:hAnsi="Gill Sans MT" w:cs="Times New Roman"/>
      <w:color w:val="6C6463"/>
    </w:rPr>
  </w:style>
  <w:style w:type="paragraph" w:customStyle="1" w:styleId="BodyCopy">
    <w:name w:val="*Body Copy"/>
    <w:qFormat/>
    <w:rsid w:val="00467D6E"/>
    <w:pPr>
      <w:spacing w:after="220" w:line="247" w:lineRule="auto"/>
    </w:pPr>
    <w:rPr>
      <w:rFonts w:ascii="Gill Sans MT" w:eastAsia="Times New Roman" w:hAnsi="Gill Sans MT" w:cs="Times New Roman"/>
      <w:color w:val="6C6463"/>
      <w:szCs w:val="24"/>
    </w:rPr>
  </w:style>
  <w:style w:type="paragraph" w:customStyle="1" w:styleId="Bullet">
    <w:name w:val="*Bullet"/>
    <w:link w:val="BulletChar"/>
    <w:qFormat/>
    <w:rsid w:val="00467D6E"/>
    <w:pPr>
      <w:numPr>
        <w:numId w:val="2"/>
      </w:numPr>
      <w:spacing w:before="120" w:after="0" w:line="240" w:lineRule="atLeast"/>
    </w:pPr>
    <w:rPr>
      <w:rFonts w:ascii="Gill Sans MT" w:eastAsia="Times New Roman" w:hAnsi="Gill Sans MT" w:cs="Times New Roman"/>
      <w:color w:val="6C6463"/>
      <w:szCs w:val="24"/>
    </w:rPr>
  </w:style>
  <w:style w:type="character" w:customStyle="1" w:styleId="BulletChar">
    <w:name w:val="*Bullet Char"/>
    <w:basedOn w:val="DefaultParagraphFont"/>
    <w:link w:val="Bullet"/>
    <w:rsid w:val="00467D6E"/>
    <w:rPr>
      <w:rFonts w:ascii="Gill Sans MT" w:eastAsia="Times New Roman" w:hAnsi="Gill Sans MT" w:cs="Times New Roman"/>
      <w:color w:val="6C6463"/>
      <w:szCs w:val="24"/>
    </w:rPr>
  </w:style>
  <w:style w:type="paragraph" w:customStyle="1" w:styleId="Footer">
    <w:name w:val="*Footer"/>
    <w:link w:val="FooterChar"/>
    <w:rsid w:val="009713DD"/>
    <w:pPr>
      <w:spacing w:after="0" w:line="240" w:lineRule="auto"/>
      <w:jc w:val="center"/>
    </w:pPr>
    <w:rPr>
      <w:rFonts w:ascii="Gill Sans MT" w:eastAsia="Times New Roman" w:hAnsi="Gill Sans MT" w:cs="Times New Roman"/>
      <w:color w:val="7F7F7F" w:themeColor="text1" w:themeTint="80"/>
      <w:sz w:val="16"/>
      <w:szCs w:val="24"/>
    </w:rPr>
  </w:style>
  <w:style w:type="character" w:customStyle="1" w:styleId="FooterChar">
    <w:name w:val="*Footer Char"/>
    <w:basedOn w:val="DefaultParagraphFont"/>
    <w:link w:val="Footer"/>
    <w:rsid w:val="009713DD"/>
    <w:rPr>
      <w:rFonts w:ascii="Gill Sans MT" w:eastAsia="Times New Roman" w:hAnsi="Gill Sans MT" w:cs="Times New Roman"/>
      <w:color w:val="7F7F7F" w:themeColor="text1" w:themeTint="80"/>
      <w:sz w:val="16"/>
      <w:szCs w:val="24"/>
    </w:rPr>
  </w:style>
  <w:style w:type="character" w:styleId="FootnoteReference">
    <w:name w:val="footnote reference"/>
    <w:basedOn w:val="DefaultParagraphFont"/>
    <w:uiPriority w:val="99"/>
    <w:semiHidden/>
    <w:unhideWhenUsed/>
    <w:rsid w:val="00FC1E58"/>
    <w:rPr>
      <w:vertAlign w:val="superscript"/>
    </w:rPr>
  </w:style>
  <w:style w:type="paragraph" w:customStyle="1" w:styleId="Footnote">
    <w:name w:val="*Footnote"/>
    <w:qFormat/>
    <w:rsid w:val="00FC1E58"/>
    <w:pPr>
      <w:spacing w:after="0" w:line="240" w:lineRule="auto"/>
    </w:pPr>
    <w:rPr>
      <w:rFonts w:ascii="Gill Sans MT" w:eastAsia="Times New Roman" w:hAnsi="Gill Sans MT" w:cs="Times New Roman"/>
      <w:color w:val="7F7F7F" w:themeColor="text1" w:themeTint="80"/>
      <w:sz w:val="20"/>
      <w:szCs w:val="24"/>
    </w:rPr>
  </w:style>
  <w:style w:type="paragraph" w:customStyle="1" w:styleId="Head3">
    <w:name w:val="*Head 3"/>
    <w:next w:val="BodyCopy"/>
    <w:qFormat/>
    <w:rsid w:val="003D1B64"/>
    <w:pPr>
      <w:spacing w:before="220" w:after="220" w:line="240" w:lineRule="auto"/>
      <w:outlineLvl w:val="2"/>
    </w:pPr>
    <w:rPr>
      <w:rFonts w:ascii="Gill Sans MT" w:eastAsia="Times New Roman" w:hAnsi="Gill Sans MT" w:cs="Times New Roman"/>
      <w:b/>
      <w:bCs/>
      <w:color w:val="6C6463"/>
    </w:rPr>
  </w:style>
  <w:style w:type="paragraph" w:customStyle="1" w:styleId="Head4">
    <w:name w:val="*Head 4"/>
    <w:qFormat/>
    <w:rsid w:val="003D1B64"/>
    <w:pPr>
      <w:spacing w:before="220" w:after="0" w:line="240" w:lineRule="auto"/>
      <w:outlineLvl w:val="3"/>
    </w:pPr>
    <w:rPr>
      <w:rFonts w:ascii="Gill Sans MT" w:eastAsia="Times New Roman" w:hAnsi="Gill Sans MT" w:cs="Times New Roman"/>
      <w:b/>
      <w:i/>
      <w:color w:val="6C6463"/>
      <w:szCs w:val="24"/>
    </w:rPr>
  </w:style>
  <w:style w:type="paragraph" w:customStyle="1" w:styleId="Bullet2">
    <w:name w:val="*Bullet2"/>
    <w:qFormat/>
    <w:rsid w:val="00467D6E"/>
    <w:pPr>
      <w:numPr>
        <w:ilvl w:val="1"/>
        <w:numId w:val="2"/>
      </w:numPr>
      <w:spacing w:after="0" w:line="240" w:lineRule="auto"/>
    </w:pPr>
    <w:rPr>
      <w:rFonts w:ascii="Gill Sans MT" w:eastAsia="Times New Roman" w:hAnsi="Gill Sans MT" w:cs="Times New Roman"/>
      <w:color w:val="6C6463"/>
      <w:szCs w:val="24"/>
    </w:rPr>
  </w:style>
  <w:style w:type="paragraph" w:customStyle="1" w:styleId="Bullet3">
    <w:name w:val="*Bullet3"/>
    <w:qFormat/>
    <w:rsid w:val="00467D6E"/>
    <w:pPr>
      <w:numPr>
        <w:ilvl w:val="2"/>
        <w:numId w:val="2"/>
      </w:numPr>
      <w:spacing w:after="0" w:line="240" w:lineRule="auto"/>
      <w:ind w:left="1440"/>
    </w:pPr>
    <w:rPr>
      <w:rFonts w:ascii="Gill Sans MT" w:eastAsia="Times New Roman" w:hAnsi="Gill Sans MT" w:cs="Times New Roman"/>
      <w:color w:val="6C6463"/>
      <w:szCs w:val="24"/>
    </w:rPr>
  </w:style>
  <w:style w:type="paragraph" w:customStyle="1" w:styleId="BoxText">
    <w:name w:val="*Box Text"/>
    <w:qFormat/>
    <w:rsid w:val="00314D3C"/>
    <w:pPr>
      <w:spacing w:after="120" w:line="240" w:lineRule="auto"/>
    </w:pPr>
    <w:rPr>
      <w:rFonts w:ascii="Gill Sans MT" w:eastAsia="Times New Roman" w:hAnsi="Gill Sans MT" w:cs="Times New Roman"/>
      <w:color w:val="002F6C"/>
      <w:sz w:val="20"/>
      <w:szCs w:val="20"/>
    </w:rPr>
  </w:style>
  <w:style w:type="paragraph" w:customStyle="1" w:styleId="BoxTitle">
    <w:name w:val="*Box Title"/>
    <w:qFormat/>
    <w:rsid w:val="00314D3C"/>
    <w:pPr>
      <w:spacing w:after="120" w:line="247" w:lineRule="auto"/>
      <w:jc w:val="center"/>
    </w:pPr>
    <w:rPr>
      <w:rFonts w:ascii="Gill Sans MT" w:eastAsia="Times New Roman" w:hAnsi="Gill Sans MT" w:cs="Times New Roman"/>
      <w:b/>
      <w:color w:val="002F6C" w:themeColor="text2"/>
      <w:sz w:val="20"/>
      <w:szCs w:val="20"/>
    </w:rPr>
  </w:style>
  <w:style w:type="paragraph" w:customStyle="1" w:styleId="QuoteAttribution">
    <w:name w:val="*Quote Attribution"/>
    <w:qFormat/>
    <w:rsid w:val="00251266"/>
    <w:pPr>
      <w:spacing w:after="0" w:line="240" w:lineRule="auto"/>
      <w:jc w:val="right"/>
    </w:pPr>
    <w:rPr>
      <w:rFonts w:ascii="Gill Sans MT" w:eastAsia="MS Mincho" w:hAnsi="Gill Sans MT" w:cs="GillSansMTStd-Book"/>
      <w:i/>
      <w:iCs/>
      <w:color w:val="FFFFFF" w:themeColor="background1"/>
      <w:sz w:val="20"/>
      <w:szCs w:val="20"/>
      <w:lang w:val="fr-FR"/>
    </w:rPr>
  </w:style>
  <w:style w:type="paragraph" w:customStyle="1" w:styleId="QuoteText">
    <w:name w:val="*Quote Text"/>
    <w:qFormat/>
    <w:rsid w:val="00251266"/>
    <w:pPr>
      <w:spacing w:after="0" w:line="240" w:lineRule="auto"/>
    </w:pPr>
    <w:rPr>
      <w:rFonts w:ascii="Gill Sans MT" w:eastAsia="Times New Roman" w:hAnsi="Gill Sans MT" w:cs="Times New Roman"/>
      <w:color w:val="FFFFFF" w:themeColor="background1"/>
      <w:sz w:val="20"/>
      <w:szCs w:val="20"/>
    </w:rPr>
  </w:style>
  <w:style w:type="paragraph" w:customStyle="1" w:styleId="Head1">
    <w:name w:val="*Head 1"/>
    <w:next w:val="BodyCopy"/>
    <w:qFormat/>
    <w:rsid w:val="00FF49CB"/>
    <w:pPr>
      <w:keepNext/>
      <w:spacing w:after="400" w:line="240" w:lineRule="auto"/>
      <w:outlineLvl w:val="0"/>
    </w:pPr>
    <w:rPr>
      <w:rFonts w:ascii="Gill Sans MT" w:eastAsia="Times New Roman" w:hAnsi="Gill Sans MT" w:cs="Times New Roman"/>
      <w:b/>
      <w:bCs/>
      <w:color w:val="C2113A"/>
      <w:sz w:val="40"/>
      <w:szCs w:val="52"/>
    </w:rPr>
  </w:style>
  <w:style w:type="paragraph" w:styleId="TOC1">
    <w:name w:val="toc 1"/>
    <w:aliases w:val="*TOC 1"/>
    <w:basedOn w:val="Normal"/>
    <w:next w:val="Normal"/>
    <w:autoRedefine/>
    <w:uiPriority w:val="39"/>
    <w:unhideWhenUsed/>
    <w:rsid w:val="002070CE"/>
    <w:pPr>
      <w:tabs>
        <w:tab w:val="right" w:leader="dot" w:pos="9350"/>
      </w:tabs>
      <w:spacing w:before="200" w:after="120"/>
    </w:pPr>
    <w:rPr>
      <w:rFonts w:ascii="Gill Sans MT" w:hAnsi="Gill Sans MT"/>
      <w:b/>
      <w:noProof/>
      <w:color w:val="6C6463"/>
    </w:rPr>
  </w:style>
  <w:style w:type="paragraph" w:styleId="TOC2">
    <w:name w:val="toc 2"/>
    <w:aliases w:val="*TOC 2"/>
    <w:basedOn w:val="Normal"/>
    <w:next w:val="Normal"/>
    <w:autoRedefine/>
    <w:uiPriority w:val="39"/>
    <w:unhideWhenUsed/>
    <w:rsid w:val="002070CE"/>
    <w:pPr>
      <w:tabs>
        <w:tab w:val="right" w:leader="dot" w:pos="9350"/>
      </w:tabs>
      <w:spacing w:after="120"/>
      <w:ind w:left="446"/>
    </w:pPr>
    <w:rPr>
      <w:rFonts w:ascii="Gill Sans MT" w:hAnsi="Gill Sans MT"/>
      <w:noProof/>
      <w:color w:val="6C6463"/>
    </w:rPr>
  </w:style>
  <w:style w:type="character" w:styleId="Hyperlink">
    <w:name w:val="Hyperlink"/>
    <w:basedOn w:val="DefaultParagraphFont"/>
    <w:uiPriority w:val="99"/>
    <w:unhideWhenUsed/>
    <w:rsid w:val="00FC1E58"/>
    <w:rPr>
      <w:color w:val="6C6463" w:themeColor="hyperlink"/>
      <w:u w:val="single"/>
    </w:rPr>
  </w:style>
  <w:style w:type="character" w:customStyle="1" w:styleId="ExhibitTitle">
    <w:name w:val="*Exhibit Title"/>
    <w:basedOn w:val="DefaultParagraphFont"/>
    <w:rsid w:val="00467D6E"/>
    <w:rPr>
      <w:rFonts w:ascii="Gill Sans MT" w:hAnsi="Gill Sans MT"/>
      <w:color w:val="6C6463"/>
      <w:sz w:val="22"/>
    </w:rPr>
  </w:style>
  <w:style w:type="table" w:customStyle="1" w:styleId="AcronymsTable">
    <w:name w:val="Acronyms Table"/>
    <w:basedOn w:val="TableNormal"/>
    <w:uiPriority w:val="99"/>
    <w:rsid w:val="00FC1E58"/>
    <w:pPr>
      <w:spacing w:after="0" w:line="240" w:lineRule="auto"/>
    </w:pPr>
    <w:rPr>
      <w:rFonts w:ascii="Gill Sans MT" w:hAnsi="Gill Sans MT"/>
      <w:color w:val="6C6463" w:themeColor="accent4"/>
    </w:rPr>
    <w:tblPr>
      <w:tblCellMar>
        <w:top w:w="14" w:type="dxa"/>
        <w:left w:w="86" w:type="dxa"/>
        <w:bottom w:w="14" w:type="dxa"/>
        <w:right w:w="86" w:type="dxa"/>
      </w:tblCellMar>
    </w:tblPr>
  </w:style>
  <w:style w:type="paragraph" w:customStyle="1" w:styleId="TableBullets">
    <w:name w:val="*Table Bullets"/>
    <w:qFormat/>
    <w:rsid w:val="00915FA2"/>
    <w:pPr>
      <w:numPr>
        <w:numId w:val="5"/>
      </w:numPr>
      <w:spacing w:after="0" w:line="240" w:lineRule="auto"/>
      <w:ind w:left="190" w:hanging="187"/>
    </w:pPr>
    <w:rPr>
      <w:rFonts w:ascii="Gill Sans MT" w:hAnsi="Gill Sans MT"/>
      <w:color w:val="6C6463"/>
      <w:sz w:val="20"/>
    </w:rPr>
  </w:style>
  <w:style w:type="paragraph" w:styleId="Caption">
    <w:name w:val="caption"/>
    <w:basedOn w:val="Normal"/>
    <w:next w:val="Normal"/>
    <w:uiPriority w:val="35"/>
    <w:unhideWhenUsed/>
    <w:qFormat/>
    <w:rsid w:val="00F16E08"/>
    <w:pPr>
      <w:spacing w:after="120"/>
    </w:pPr>
    <w:rPr>
      <w:rFonts w:ascii="Gill Sans MT" w:hAnsi="Gill Sans MT"/>
      <w:iCs/>
      <w:color w:val="6C6463"/>
      <w:szCs w:val="18"/>
    </w:rPr>
  </w:style>
  <w:style w:type="paragraph" w:customStyle="1" w:styleId="Disclaimer">
    <w:name w:val="*Disclaimer"/>
    <w:qFormat/>
    <w:rsid w:val="00467D6E"/>
    <w:pPr>
      <w:spacing w:after="220" w:line="240" w:lineRule="auto"/>
    </w:pPr>
    <w:rPr>
      <w:rFonts w:ascii="Gill Sans Std Light" w:eastAsia="Times New Roman" w:hAnsi="Gill Sans Std Light" w:cs="Times New Roman"/>
      <w:color w:val="7F7F7F"/>
    </w:rPr>
  </w:style>
  <w:style w:type="paragraph" w:styleId="Header">
    <w:name w:val="header"/>
    <w:basedOn w:val="Normal"/>
    <w:link w:val="HeaderChar"/>
    <w:uiPriority w:val="99"/>
    <w:unhideWhenUsed/>
    <w:rsid w:val="00467D6E"/>
    <w:pPr>
      <w:tabs>
        <w:tab w:val="center" w:pos="4680"/>
        <w:tab w:val="right" w:pos="9360"/>
      </w:tabs>
    </w:pPr>
  </w:style>
  <w:style w:type="character" w:customStyle="1" w:styleId="HeaderChar">
    <w:name w:val="Header Char"/>
    <w:basedOn w:val="DefaultParagraphFont"/>
    <w:link w:val="Header"/>
    <w:uiPriority w:val="99"/>
    <w:rsid w:val="00467D6E"/>
  </w:style>
  <w:style w:type="paragraph" w:styleId="Footer0">
    <w:name w:val="footer"/>
    <w:basedOn w:val="Normal"/>
    <w:link w:val="FooterChar0"/>
    <w:uiPriority w:val="99"/>
    <w:unhideWhenUsed/>
    <w:rsid w:val="00467D6E"/>
    <w:pPr>
      <w:tabs>
        <w:tab w:val="center" w:pos="4680"/>
        <w:tab w:val="right" w:pos="9360"/>
      </w:tabs>
    </w:pPr>
  </w:style>
  <w:style w:type="character" w:customStyle="1" w:styleId="FooterChar0">
    <w:name w:val="Footer Char"/>
    <w:basedOn w:val="DefaultParagraphFont"/>
    <w:link w:val="Footer0"/>
    <w:uiPriority w:val="99"/>
    <w:rsid w:val="00467D6E"/>
  </w:style>
  <w:style w:type="paragraph" w:customStyle="1" w:styleId="BoxBullet">
    <w:name w:val="*Box Bullet"/>
    <w:qFormat/>
    <w:rsid w:val="00314D3C"/>
    <w:pPr>
      <w:numPr>
        <w:numId w:val="6"/>
      </w:numPr>
      <w:spacing w:after="60" w:line="240" w:lineRule="auto"/>
      <w:ind w:left="187" w:hanging="187"/>
    </w:pPr>
    <w:rPr>
      <w:rFonts w:ascii="Gill Sans MT" w:eastAsia="Times New Roman" w:hAnsi="Gill Sans MT" w:cs="Times New Roman"/>
      <w:color w:val="002F6C" w:themeColor="text2"/>
      <w:sz w:val="20"/>
      <w:szCs w:val="20"/>
    </w:rPr>
  </w:style>
  <w:style w:type="paragraph" w:customStyle="1" w:styleId="FootnoteSeparator">
    <w:name w:val="*Footnote Separator"/>
    <w:basedOn w:val="Disclaimer"/>
    <w:rsid w:val="000F3ED6"/>
    <w:pPr>
      <w:spacing w:after="0"/>
    </w:pPr>
  </w:style>
  <w:style w:type="paragraph" w:customStyle="1" w:styleId="BasicParagraph">
    <w:name w:val="[Basic Paragraph]"/>
    <w:basedOn w:val="Normal"/>
    <w:uiPriority w:val="99"/>
    <w:rsid w:val="00BE33B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CoverReportTitle">
    <w:name w:val="*Cover Report Title"/>
    <w:next w:val="CoverReportSubtitle"/>
    <w:qFormat/>
    <w:rsid w:val="00695EF9"/>
    <w:pPr>
      <w:spacing w:after="240" w:line="240" w:lineRule="auto"/>
    </w:pPr>
    <w:rPr>
      <w:rFonts w:ascii="Gill Sans MT" w:hAnsi="Gill Sans MT"/>
      <w:color w:val="BA0C2F"/>
      <w:sz w:val="52"/>
      <w:szCs w:val="52"/>
    </w:rPr>
  </w:style>
  <w:style w:type="paragraph" w:customStyle="1" w:styleId="CoverReportSubtitle">
    <w:name w:val="*Cover Report Subtitle"/>
    <w:qFormat/>
    <w:rsid w:val="00E11DD6"/>
    <w:pPr>
      <w:spacing w:after="600" w:line="240" w:lineRule="auto"/>
    </w:pPr>
    <w:rPr>
      <w:rFonts w:ascii="Gill Sans MT" w:hAnsi="Gill Sans MT"/>
      <w:b/>
      <w:color w:val="BA0C2F"/>
      <w:sz w:val="32"/>
      <w:szCs w:val="32"/>
    </w:rPr>
  </w:style>
  <w:style w:type="paragraph" w:customStyle="1" w:styleId="CoverDate">
    <w:name w:val="*Cover Date"/>
    <w:qFormat/>
    <w:rsid w:val="00E11DD6"/>
    <w:pPr>
      <w:spacing w:after="0" w:line="240" w:lineRule="auto"/>
    </w:pPr>
    <w:rPr>
      <w:rFonts w:ascii="Gill Sans MT" w:hAnsi="Gill Sans MT"/>
      <w:color w:val="6C6463"/>
      <w:sz w:val="24"/>
      <w:szCs w:val="24"/>
    </w:rPr>
  </w:style>
  <w:style w:type="paragraph" w:customStyle="1" w:styleId="Head1NoTOC">
    <w:name w:val="*Head 1 No TOC"/>
    <w:basedOn w:val="Head1"/>
    <w:qFormat/>
    <w:rsid w:val="009713DD"/>
  </w:style>
  <w:style w:type="paragraph" w:customStyle="1" w:styleId="GHSC">
    <w:name w:val="*GHSC"/>
    <w:rsid w:val="009416DC"/>
    <w:pPr>
      <w:spacing w:after="0" w:line="240" w:lineRule="auto"/>
    </w:pPr>
    <w:rPr>
      <w:rFonts w:ascii="Gill Sans MT" w:eastAsia="Times New Roman" w:hAnsi="Gill Sans MT" w:cs="GillSansMT-Bold"/>
      <w:bCs/>
      <w:caps/>
      <w:color w:val="BA0C2F"/>
      <w:sz w:val="26"/>
      <w:szCs w:val="26"/>
    </w:rPr>
  </w:style>
  <w:style w:type="paragraph" w:styleId="NoSpacing">
    <w:name w:val="No Spacing"/>
    <w:link w:val="NoSpacingChar"/>
    <w:uiPriority w:val="1"/>
    <w:qFormat/>
    <w:rsid w:val="00501553"/>
    <w:pPr>
      <w:spacing w:after="0" w:line="240" w:lineRule="auto"/>
    </w:pPr>
    <w:rPr>
      <w:rFonts w:eastAsiaTheme="minorEastAsia"/>
    </w:rPr>
  </w:style>
  <w:style w:type="character" w:customStyle="1" w:styleId="NoSpacingChar">
    <w:name w:val="No Spacing Char"/>
    <w:basedOn w:val="DefaultParagraphFont"/>
    <w:link w:val="NoSpacing"/>
    <w:uiPriority w:val="1"/>
    <w:rsid w:val="00501553"/>
    <w:rPr>
      <w:rFonts w:eastAsiaTheme="minorEastAsia"/>
    </w:rPr>
  </w:style>
  <w:style w:type="paragraph" w:customStyle="1" w:styleId="PSMTextBasicCover">
    <w:name w:val="*PSM Text Basic Cover"/>
    <w:rsid w:val="009416DC"/>
    <w:pPr>
      <w:spacing w:after="3200" w:line="240" w:lineRule="auto"/>
    </w:pPr>
    <w:rPr>
      <w:rFonts w:ascii="Gill Sans MT" w:eastAsia="Times New Roman" w:hAnsi="Gill Sans MT" w:cs="Times New Roman"/>
      <w:color w:val="6C6463"/>
      <w:sz w:val="24"/>
      <w:szCs w:val="24"/>
    </w:rPr>
  </w:style>
  <w:style w:type="paragraph" w:customStyle="1" w:styleId="Head2">
    <w:name w:val="*Head 2"/>
    <w:next w:val="BodyCopy"/>
    <w:qFormat/>
    <w:rsid w:val="00277915"/>
    <w:pPr>
      <w:keepNext/>
      <w:spacing w:before="360" w:line="240" w:lineRule="auto"/>
      <w:outlineLvl w:val="1"/>
    </w:pPr>
    <w:rPr>
      <w:rFonts w:ascii="Gill Sans MT" w:eastAsia="Times New Roman" w:hAnsi="Gill Sans MT" w:cs="Times New Roman"/>
      <w:b/>
      <w:color w:val="002F6C" w:themeColor="text2"/>
      <w:sz w:val="28"/>
      <w:szCs w:val="28"/>
    </w:rPr>
  </w:style>
  <w:style w:type="paragraph" w:customStyle="1" w:styleId="TableBody">
    <w:name w:val="*Table Body"/>
    <w:basedOn w:val="BodyCopy"/>
    <w:qFormat/>
    <w:rsid w:val="00421E08"/>
    <w:pPr>
      <w:spacing w:after="0" w:line="240" w:lineRule="auto"/>
    </w:pPr>
    <w:rPr>
      <w:sz w:val="20"/>
    </w:rPr>
  </w:style>
  <w:style w:type="paragraph" w:customStyle="1" w:styleId="TableHead">
    <w:name w:val="*Table Head"/>
    <w:basedOn w:val="BodyCopy"/>
    <w:qFormat/>
    <w:rsid w:val="00421E08"/>
    <w:pPr>
      <w:spacing w:after="0" w:line="240" w:lineRule="auto"/>
    </w:pPr>
    <w:rPr>
      <w:color w:val="FFFFFF" w:themeColor="background1"/>
      <w:sz w:val="20"/>
    </w:rPr>
  </w:style>
  <w:style w:type="paragraph" w:customStyle="1" w:styleId="BodyCopyAfterBullets">
    <w:name w:val="*Body Copy After Bullets"/>
    <w:basedOn w:val="BodyCopy"/>
    <w:qFormat/>
    <w:rsid w:val="008802CF"/>
    <w:pPr>
      <w:spacing w:before="220"/>
    </w:pPr>
  </w:style>
  <w:style w:type="paragraph" w:styleId="Title">
    <w:name w:val="Title"/>
    <w:basedOn w:val="CoverReportTitle"/>
    <w:next w:val="Normal"/>
    <w:link w:val="TitleChar"/>
    <w:uiPriority w:val="10"/>
    <w:rsid w:val="00744AE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AE5"/>
    <w:rPr>
      <w:rFonts w:asciiTheme="majorHAnsi" w:eastAsiaTheme="majorEastAsia" w:hAnsiTheme="majorHAnsi" w:cstheme="majorBidi"/>
      <w:color w:val="BA0C2F"/>
      <w:spacing w:val="-10"/>
      <w:kern w:val="28"/>
      <w:sz w:val="56"/>
      <w:szCs w:val="56"/>
    </w:rPr>
  </w:style>
  <w:style w:type="character" w:styleId="CommentReference">
    <w:name w:val="annotation reference"/>
    <w:basedOn w:val="DefaultParagraphFont"/>
    <w:uiPriority w:val="99"/>
    <w:semiHidden/>
    <w:unhideWhenUsed/>
    <w:rsid w:val="0077291A"/>
    <w:rPr>
      <w:sz w:val="16"/>
      <w:szCs w:val="16"/>
    </w:rPr>
  </w:style>
  <w:style w:type="paragraph" w:styleId="CommentText">
    <w:name w:val="annotation text"/>
    <w:basedOn w:val="Normal"/>
    <w:link w:val="CommentTextChar"/>
    <w:uiPriority w:val="99"/>
    <w:semiHidden/>
    <w:unhideWhenUsed/>
    <w:rsid w:val="0077291A"/>
    <w:rPr>
      <w:sz w:val="20"/>
      <w:szCs w:val="20"/>
    </w:rPr>
  </w:style>
  <w:style w:type="character" w:customStyle="1" w:styleId="CommentTextChar">
    <w:name w:val="Comment Text Char"/>
    <w:basedOn w:val="DefaultParagraphFont"/>
    <w:link w:val="CommentText"/>
    <w:uiPriority w:val="99"/>
    <w:semiHidden/>
    <w:rsid w:val="0077291A"/>
    <w:rPr>
      <w:sz w:val="20"/>
      <w:szCs w:val="20"/>
    </w:rPr>
  </w:style>
  <w:style w:type="paragraph" w:styleId="CommentSubject">
    <w:name w:val="annotation subject"/>
    <w:basedOn w:val="CommentText"/>
    <w:next w:val="CommentText"/>
    <w:link w:val="CommentSubjectChar"/>
    <w:uiPriority w:val="99"/>
    <w:semiHidden/>
    <w:unhideWhenUsed/>
    <w:rsid w:val="0077291A"/>
    <w:rPr>
      <w:b/>
      <w:bCs/>
    </w:rPr>
  </w:style>
  <w:style w:type="character" w:customStyle="1" w:styleId="CommentSubjectChar">
    <w:name w:val="Comment Subject Char"/>
    <w:basedOn w:val="CommentTextChar"/>
    <w:link w:val="CommentSubject"/>
    <w:uiPriority w:val="99"/>
    <w:semiHidden/>
    <w:rsid w:val="0077291A"/>
    <w:rPr>
      <w:b/>
      <w:bCs/>
      <w:sz w:val="20"/>
      <w:szCs w:val="20"/>
    </w:rPr>
  </w:style>
  <w:style w:type="paragraph" w:styleId="BalloonText">
    <w:name w:val="Balloon Text"/>
    <w:basedOn w:val="Normal"/>
    <w:link w:val="BalloonTextChar"/>
    <w:uiPriority w:val="99"/>
    <w:semiHidden/>
    <w:unhideWhenUsed/>
    <w:rsid w:val="000402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2D7"/>
    <w:rPr>
      <w:rFonts w:ascii="Segoe UI" w:hAnsi="Segoe UI" w:cs="Segoe UI"/>
      <w:sz w:val="18"/>
      <w:szCs w:val="18"/>
    </w:rPr>
  </w:style>
  <w:style w:type="paragraph" w:styleId="ListParagraph">
    <w:name w:val="List Paragraph"/>
    <w:basedOn w:val="Normal"/>
    <w:uiPriority w:val="34"/>
    <w:rsid w:val="006E0BA4"/>
    <w:pPr>
      <w:ind w:left="720"/>
      <w:contextualSpacing/>
    </w:pPr>
  </w:style>
  <w:style w:type="character" w:styleId="UnresolvedMention">
    <w:name w:val="Unresolved Mention"/>
    <w:basedOn w:val="DefaultParagraphFont"/>
    <w:uiPriority w:val="99"/>
    <w:semiHidden/>
    <w:unhideWhenUsed/>
    <w:rsid w:val="00540081"/>
    <w:rPr>
      <w:color w:val="605E5C"/>
      <w:shd w:val="clear" w:color="auto" w:fill="E1DFDD"/>
    </w:rPr>
  </w:style>
  <w:style w:type="character" w:styleId="HTMLCode">
    <w:name w:val="HTML Code"/>
    <w:basedOn w:val="DefaultParagraphFont"/>
    <w:uiPriority w:val="99"/>
    <w:semiHidden/>
    <w:unhideWhenUsed/>
    <w:rsid w:val="008E55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5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ghsupplychain.org/"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Inglis\Box%20Sync\PSM%20Analytics\PSM%20Analytics%20Projects\FY20%20Big%20Data\ReportTemplateLetter-USAIDonly-9-27-newlogo.dotx" TargetMode="External"/></Relationships>
</file>

<file path=word/theme/theme1.xml><?xml version="1.0" encoding="utf-8"?>
<a:theme xmlns:a="http://schemas.openxmlformats.org/drawingml/2006/main" name="Office Theme">
  <a:themeElements>
    <a:clrScheme name="USAID">
      <a:dk1>
        <a:sysClr val="windowText" lastClr="000000"/>
      </a:dk1>
      <a:lt1>
        <a:srgbClr val="FFFFFF"/>
      </a:lt1>
      <a:dk2>
        <a:srgbClr val="002F6C"/>
      </a:dk2>
      <a:lt2>
        <a:srgbClr val="BA0C2F"/>
      </a:lt2>
      <a:accent1>
        <a:srgbClr val="0067B9"/>
      </a:accent1>
      <a:accent2>
        <a:srgbClr val="A7C6ED"/>
      </a:accent2>
      <a:accent3>
        <a:srgbClr val="651D32"/>
      </a:accent3>
      <a:accent4>
        <a:srgbClr val="6C6463"/>
      </a:accent4>
      <a:accent5>
        <a:srgbClr val="8C8985"/>
      </a:accent5>
      <a:accent6>
        <a:srgbClr val="CFCDC9"/>
      </a:accent6>
      <a:hlink>
        <a:srgbClr val="6C6463"/>
      </a:hlink>
      <a:folHlink>
        <a:srgbClr val="6C646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bf0c10381aa4bd59932b5b7da857fed xmlns="8d7096d6-fc66-4344-9e3f-2445529a09f6">
      <Terms xmlns="http://schemas.microsoft.com/office/infopath/2007/PartnerControls"/>
    </hbf0c10381aa4bd59932b5b7da857fed>
    <TaxCatchAll xmlns="8d7096d6-fc66-4344-9e3f-2445529a09f6"/>
  </documentManagement>
</p:properties>
</file>

<file path=customXml/item3.xml><?xml version="1.0" encoding="utf-8"?>
<ct:contentTypeSchema xmlns:ct="http://schemas.microsoft.com/office/2006/metadata/contentType" xmlns:ma="http://schemas.microsoft.com/office/2006/metadata/properties/metaAttributes" ct:_="" ma:_="" ma:contentTypeName="Project Communications" ma:contentTypeID="0x0101008DA58B5CA681664FAB24816C56F410850900DB152401091AAC4ABF8B0977161DF5BF" ma:contentTypeVersion="17" ma:contentTypeDescription="Project Communications" ma:contentTypeScope="" ma:versionID="72665dbd4e178a72e89fa15eebf1759e">
  <xsd:schema xmlns:xsd="http://www.w3.org/2001/XMLSchema" xmlns:xs="http://www.w3.org/2001/XMLSchema" xmlns:p="http://schemas.microsoft.com/office/2006/metadata/properties" xmlns:ns2="8d7096d6-fc66-4344-9e3f-2445529a09f6" xmlns:ns3="692b1d3d-0f4c-48ce-837c-97bc48865b33" targetNamespace="http://schemas.microsoft.com/office/2006/metadata/properties" ma:root="true" ma:fieldsID="25aabcbd2e33f9ecb22c2a59ff855f6b" ns2:_="" ns3:_="">
    <xsd:import namespace="8d7096d6-fc66-4344-9e3f-2445529a09f6"/>
    <xsd:import namespace="692b1d3d-0f4c-48ce-837c-97bc48865b33"/>
    <xsd:element name="properties">
      <xsd:complexType>
        <xsd:sequence>
          <xsd:element name="documentManagement">
            <xsd:complexType>
              <xsd:all>
                <xsd:element ref="ns2:hbf0c10381aa4bd59932b5b7da857fed" minOccurs="0"/>
                <xsd:element ref="ns2:TaxCatchAll" minOccurs="0"/>
                <xsd:element ref="ns2:TaxCatchAllLabel"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096d6-fc66-4344-9e3f-2445529a09f6" elementFormDefault="qualified">
    <xsd:import namespace="http://schemas.microsoft.com/office/2006/documentManagement/types"/>
    <xsd:import namespace="http://schemas.microsoft.com/office/infopath/2007/PartnerControls"/>
    <xsd:element name="hbf0c10381aa4bd59932b5b7da857fed" ma:index="2" nillable="true" ma:taxonomy="true" ma:internalName="hbf0c10381aa4bd59932b5b7da857fed" ma:taxonomyFieldName="Project_x0020_Document_x0020_Type" ma:displayName="Project Document Type" ma:readOnly="false" ma:default="" ma:fieldId="{1bf0c103-81aa-4bd5-9932-b5b7da857fed}" ma:sspId="822e118f-d533-465d-b5ca-7beed2256e09" ma:termSetId="d8a5acf7-091c-4877-b363-b3708ae07044" ma:anchorId="00000000-0000-0000-0000-000000000000" ma:open="false" ma:isKeyword="false">
      <xsd:complexType>
        <xsd:sequence>
          <xsd:element ref="pc:Terms" minOccurs="0" maxOccurs="1"/>
        </xsd:sequence>
      </xsd:complexType>
    </xsd:element>
    <xsd:element name="TaxCatchAll" ma:index="3" nillable="true" ma:displayName="Taxonomy Catch All Column" ma:description="" ma:hidden="true" ma:list="{55cf9c8a-78a3-4561-85a9-0a0514ac3c6b}" ma:internalName="TaxCatchAll" ma:showField="CatchAllData" ma:web="854bdaf2-bd23-4f9a-b8cb-7de5fd396210">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description="" ma:hidden="true" ma:list="{55cf9c8a-78a3-4561-85a9-0a0514ac3c6b}" ma:internalName="TaxCatchAllLabel" ma:readOnly="true" ma:showField="CatchAllDataLabel" ma:web="854bdaf2-bd23-4f9a-b8cb-7de5fd39621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2b1d3d-0f4c-48ce-837c-97bc48865b33"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822e118f-d533-465d-b5ca-7beed2256e09" ContentTypeId="0x0101008DA58B5CA681664FAB24816C56F4108509" PreviousValue="false"/>
</file>

<file path=customXml/itemProps1.xml><?xml version="1.0" encoding="utf-8"?>
<ds:datastoreItem xmlns:ds="http://schemas.openxmlformats.org/officeDocument/2006/customXml" ds:itemID="{D75BEBB8-6EC7-43B0-9EB5-A690F496EEB8}">
  <ds:schemaRefs>
    <ds:schemaRef ds:uri="http://schemas.microsoft.com/sharepoint/v3/contenttype/forms"/>
  </ds:schemaRefs>
</ds:datastoreItem>
</file>

<file path=customXml/itemProps2.xml><?xml version="1.0" encoding="utf-8"?>
<ds:datastoreItem xmlns:ds="http://schemas.openxmlformats.org/officeDocument/2006/customXml" ds:itemID="{2616A61B-D052-4A51-88C3-682D3296454A}">
  <ds:schemaRefs>
    <ds:schemaRef ds:uri="http://schemas.microsoft.com/office/2006/metadata/properties"/>
    <ds:schemaRef ds:uri="http://schemas.microsoft.com/office/infopath/2007/PartnerControls"/>
    <ds:schemaRef ds:uri="8d7096d6-fc66-4344-9e3f-2445529a09f6"/>
  </ds:schemaRefs>
</ds:datastoreItem>
</file>

<file path=customXml/itemProps3.xml><?xml version="1.0" encoding="utf-8"?>
<ds:datastoreItem xmlns:ds="http://schemas.openxmlformats.org/officeDocument/2006/customXml" ds:itemID="{45306395-4F5F-42FE-BE06-958C2555E7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096d6-fc66-4344-9e3f-2445529a09f6"/>
    <ds:schemaRef ds:uri="692b1d3d-0f4c-48ce-837c-97bc48865b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975CFB-8CDD-4118-BADD-69ED2D9371C1}">
  <ds:schemaRefs>
    <ds:schemaRef ds:uri="http://schemas.openxmlformats.org/officeDocument/2006/bibliography"/>
  </ds:schemaRefs>
</ds:datastoreItem>
</file>

<file path=customXml/itemProps5.xml><?xml version="1.0" encoding="utf-8"?>
<ds:datastoreItem xmlns:ds="http://schemas.openxmlformats.org/officeDocument/2006/customXml" ds:itemID="{546BE1C6-EEB5-4816-A493-43AD93B06817}">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ReportTemplateLetter-USAIDonly-9-27-newlogo</Template>
  <TotalTime>11</TotalTime>
  <Pages>11</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Inglis</dc:creator>
  <cp:keywords/>
  <dc:description/>
  <cp:lastModifiedBy>Andrew Inglis</cp:lastModifiedBy>
  <cp:revision>4</cp:revision>
  <dcterms:created xsi:type="dcterms:W3CDTF">2022-11-23T05:01:00Z</dcterms:created>
  <dcterms:modified xsi:type="dcterms:W3CDTF">2023-08-24T17:31:00Z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0x0101008DA58B5CA681664FAB24816C56F410850900DB152401091AAC4ABF8B0977161DF5BF</vt:lpwstr>
  </property>
</Properties>
</file>